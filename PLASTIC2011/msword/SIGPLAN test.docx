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0" w:rsidRDefault="00BE2B1C" w:rsidP="00AB613B">
      <w:pPr>
        <w:pStyle w:val="SIGPLANTitle"/>
      </w:pPr>
      <w:r w:rsidRPr="00BE2B1C">
        <w:t>Enterprise JavaScript with Jangaroo</w:t>
      </w:r>
    </w:p>
    <w:p w:rsidR="00977698" w:rsidRPr="007E72E7" w:rsidRDefault="00BE2B1C" w:rsidP="00522721">
      <w:pPr>
        <w:pStyle w:val="SIGPLANSubtitle"/>
      </w:pPr>
      <w:r w:rsidRPr="00BE2B1C">
        <w:t>Using ActionScript 3 for JavaScript “Programming in the Large”</w:t>
      </w:r>
    </w:p>
    <w:tbl>
      <w:tblPr>
        <w:tblW w:w="5000" w:type="pct"/>
        <w:tblCellMar>
          <w:top w:w="340" w:type="dxa"/>
          <w:left w:w="0" w:type="dxa"/>
          <w:bottom w:w="1000" w:type="dxa"/>
          <w:right w:w="0" w:type="dxa"/>
        </w:tblCellMar>
        <w:tblLook w:val="01E0"/>
      </w:tblPr>
      <w:tblGrid>
        <w:gridCol w:w="5040"/>
        <w:gridCol w:w="5040"/>
      </w:tblGrid>
      <w:tr w:rsidR="0081561A" w:rsidTr="009A76F8">
        <w:trPr>
          <w:trHeight w:val="1677"/>
        </w:trPr>
        <w:tc>
          <w:tcPr>
            <w:tcW w:w="2500" w:type="pct"/>
          </w:tcPr>
          <w:p w:rsidR="0081561A" w:rsidRDefault="0081561A" w:rsidP="004A3E13">
            <w:pPr>
              <w:pStyle w:val="SIGPLANAuthorname"/>
            </w:pPr>
            <w:r>
              <w:t>Author Name</w:t>
            </w:r>
          </w:p>
          <w:p w:rsidR="0081561A" w:rsidRDefault="0081561A" w:rsidP="00F339F7">
            <w:pPr>
              <w:pStyle w:val="SIGPLANAuthoraffiliation"/>
            </w:pPr>
            <w:r>
              <w:t>Author Affiliation</w:t>
            </w:r>
            <w:r>
              <w:br/>
            </w:r>
            <w:r w:rsidRPr="0095296E">
              <w:rPr>
                <w:i/>
              </w:rPr>
              <w:t>as many lines as needed</w:t>
            </w:r>
            <w:r w:rsidRPr="0095296E">
              <w:rPr>
                <w:i/>
              </w:rPr>
              <w:br/>
            </w:r>
            <w:r w:rsidR="00322C3E">
              <w:rPr>
                <w:i/>
              </w:rPr>
              <w:t>press</w:t>
            </w:r>
            <w:r w:rsidRPr="0095296E">
              <w:rPr>
                <w:i/>
              </w:rPr>
              <w:t xml:space="preserve"> </w:t>
            </w:r>
            <w:r w:rsidRPr="0095296E">
              <w:rPr>
                <w:rStyle w:val="SIGPLANComputer"/>
              </w:rPr>
              <w:t>Shift + Return</w:t>
            </w:r>
            <w:r w:rsidRPr="0095296E">
              <w:rPr>
                <w:i/>
              </w:rPr>
              <w:t xml:space="preserve"> to insert line breaks</w:t>
            </w:r>
          </w:p>
          <w:p w:rsidR="0081561A" w:rsidRDefault="0081561A" w:rsidP="00F339F7">
            <w:pPr>
              <w:pStyle w:val="SIGPLANAuthoremail"/>
            </w:pPr>
            <w:r>
              <w:t>Author email</w:t>
            </w:r>
          </w:p>
        </w:tc>
        <w:tc>
          <w:tcPr>
            <w:tcW w:w="2500" w:type="pct"/>
          </w:tcPr>
          <w:p w:rsidR="0095296E" w:rsidRDefault="0095296E" w:rsidP="0095296E">
            <w:pPr>
              <w:pStyle w:val="SIGPLANAuthorname"/>
            </w:pPr>
            <w:r>
              <w:t>Author Name</w:t>
            </w:r>
          </w:p>
          <w:p w:rsidR="0095296E" w:rsidRDefault="0095296E" w:rsidP="0095296E">
            <w:pPr>
              <w:pStyle w:val="SIGPLANAuthoraffiliation"/>
            </w:pPr>
            <w:r>
              <w:t>Author Affiliation</w:t>
            </w:r>
            <w:r>
              <w:br/>
            </w:r>
            <w:r w:rsidR="00651794">
              <w:rPr>
                <w:i/>
              </w:rPr>
              <w:t>see Section 1 on how to add or delete authors</w:t>
            </w:r>
          </w:p>
          <w:p w:rsidR="0081561A" w:rsidRPr="0095296E" w:rsidRDefault="0095296E" w:rsidP="0095296E">
            <w:pPr>
              <w:pStyle w:val="SIGPLANAuthoremail"/>
            </w:pPr>
            <w:r>
              <w:t>Author email</w:t>
            </w:r>
          </w:p>
        </w:tc>
      </w:tr>
    </w:tbl>
    <w:p w:rsidR="004A3E13" w:rsidRDefault="004A3E13" w:rsidP="00726F71">
      <w:pPr>
        <w:pStyle w:val="SIGPLANBasic"/>
        <w:sectPr w:rsidR="004A3E13" w:rsidSect="001916F1">
          <w:footerReference w:type="even" r:id="rId8"/>
          <w:footerReference w:type="first" r:id="rId9"/>
          <w:type w:val="continuous"/>
          <w:pgSz w:w="12240" w:h="15840" w:code="1"/>
          <w:pgMar w:top="1440" w:right="1080" w:bottom="1440" w:left="1080" w:header="720" w:footer="720" w:gutter="0"/>
          <w:cols w:space="475"/>
          <w:titlePg/>
        </w:sectPr>
      </w:pPr>
    </w:p>
    <w:p w:rsidR="004E3E06" w:rsidRDefault="004E3E06" w:rsidP="00AB613B">
      <w:pPr>
        <w:pStyle w:val="SIGPLANAbstractheading"/>
      </w:pPr>
    </w:p>
    <w:p w:rsidR="004E3E06" w:rsidRPr="00224AE7" w:rsidRDefault="00ED0EC2" w:rsidP="00ED0EC2">
      <w:pPr>
        <w:pStyle w:val="SIGPLANParagraph1"/>
      </w:pPr>
      <w:r>
        <w:t>This Word template can be used to prepare papers for ACM SI</w:t>
      </w:r>
      <w:r>
        <w:t>G</w:t>
      </w:r>
      <w:r>
        <w:t xml:space="preserve">PLAN </w:t>
      </w:r>
      <w:r w:rsidR="001916F1">
        <w:t xml:space="preserve">conference proceedings. </w:t>
      </w:r>
      <w:r>
        <w:t xml:space="preserve">It is based on a Latex style file designed for SIGPLAN by Paul C. </w:t>
      </w:r>
      <w:proofErr w:type="spellStart"/>
      <w:r w:rsidR="001916F1">
        <w:t>Anagnosto</w:t>
      </w:r>
      <w:r>
        <w:t>po</w:t>
      </w:r>
      <w:r w:rsidR="001916F1">
        <w:t>ulo</w:t>
      </w:r>
      <w:r>
        <w:t>s</w:t>
      </w:r>
      <w:proofErr w:type="spellEnd"/>
      <w:r>
        <w:t>.</w:t>
      </w:r>
      <w:r w:rsidR="00936571">
        <w:t xml:space="preserve"> </w:t>
      </w:r>
      <w:r w:rsidR="001916F1">
        <w:t>The te</w:t>
      </w:r>
      <w:r w:rsidR="001916F1">
        <w:t>m</w:t>
      </w:r>
      <w:r w:rsidR="001916F1">
        <w:t xml:space="preserve">plate </w:t>
      </w:r>
      <w:r w:rsidR="00936571">
        <w:t xml:space="preserve">comes with a set of </w:t>
      </w:r>
      <w:r w:rsidR="00945342">
        <w:t xml:space="preserve">formatting </w:t>
      </w:r>
      <w:r w:rsidR="00936571">
        <w:t>styles</w:t>
      </w:r>
      <w:r w:rsidR="00945342">
        <w:t>,</w:t>
      </w:r>
      <w:r w:rsidR="00936571">
        <w:t xml:space="preserve"> </w:t>
      </w:r>
      <w:r w:rsidR="00945342">
        <w:t xml:space="preserve">and also with some </w:t>
      </w:r>
      <w:r w:rsidR="0060260B">
        <w:t>m</w:t>
      </w:r>
      <w:r w:rsidR="002D6DAD">
        <w:t xml:space="preserve">acros </w:t>
      </w:r>
      <w:r w:rsidR="00936571">
        <w:t xml:space="preserve">for applying finishing touches </w:t>
      </w:r>
      <w:r w:rsidR="00945342">
        <w:t xml:space="preserve">and </w:t>
      </w:r>
      <w:r w:rsidR="00936571">
        <w:t xml:space="preserve">for handling </w:t>
      </w:r>
      <w:r w:rsidR="00107867">
        <w:t>bibli</w:t>
      </w:r>
      <w:r w:rsidR="00107867">
        <w:t>o</w:t>
      </w:r>
      <w:r w:rsidR="00107867">
        <w:t xml:space="preserve">graphic </w:t>
      </w:r>
      <w:r w:rsidR="00936571">
        <w:t xml:space="preserve">references. </w:t>
      </w:r>
      <w:r w:rsidR="00107867">
        <w:t xml:space="preserve">Macros must be </w:t>
      </w:r>
      <w:r w:rsidR="0060260B">
        <w:t xml:space="preserve">admitted </w:t>
      </w:r>
      <w:r w:rsidR="00107867">
        <w:t>to enjoy the more advanced features</w:t>
      </w:r>
      <w:r w:rsidR="002D6DAD">
        <w:t xml:space="preserve"> (including support for cross</w:t>
      </w:r>
      <w:r w:rsidR="001916F1">
        <w:t xml:space="preserve"> </w:t>
      </w:r>
      <w:r w:rsidR="002D6DAD">
        <w:t>referencing of fi</w:t>
      </w:r>
      <w:r w:rsidR="002D6DAD">
        <w:t>g</w:t>
      </w:r>
      <w:r w:rsidR="002D6DAD">
        <w:t>ures, equations etc.)</w:t>
      </w:r>
      <w:r w:rsidR="00107867">
        <w:t xml:space="preserve">. </w:t>
      </w:r>
      <w:r w:rsidR="00275D42">
        <w:t>Note that using this</w:t>
      </w:r>
      <w:r w:rsidR="00936571">
        <w:t xml:space="preserve"> template </w:t>
      </w:r>
      <w:r w:rsidR="00275D42">
        <w:t xml:space="preserve">properly </w:t>
      </w:r>
      <w:r w:rsidR="00936571">
        <w:t>r</w:t>
      </w:r>
      <w:r w:rsidR="00936571">
        <w:t>e</w:t>
      </w:r>
      <w:r w:rsidR="00936571">
        <w:t>quires some proficiency in Word.</w:t>
      </w:r>
      <w:r w:rsidR="001916F1">
        <w:t xml:space="preserve"> Please send all issues regar</w:t>
      </w:r>
      <w:r w:rsidR="001916F1">
        <w:t>d</w:t>
      </w:r>
      <w:r w:rsidR="001916F1">
        <w:t xml:space="preserve">ing the template (not Word!) to </w:t>
      </w:r>
      <w:proofErr w:type="spellStart"/>
      <w:r w:rsidR="001916F1">
        <w:rPr>
          <w:rStyle w:val="SIGPLANComputer"/>
        </w:rPr>
        <w:t>steimann</w:t>
      </w:r>
      <w:proofErr w:type="spellEnd"/>
      <w:r w:rsidR="001E69B3">
        <w:t xml:space="preserve">, </w:t>
      </w:r>
      <w:r w:rsidR="001916F1">
        <w:t xml:space="preserve">hosted </w:t>
      </w:r>
      <w:r w:rsidR="00DF5E2A">
        <w:t>by</w:t>
      </w:r>
      <w:r w:rsidR="001916F1" w:rsidRPr="00CD4661">
        <w:t xml:space="preserve"> </w:t>
      </w:r>
      <w:r w:rsidR="001916F1" w:rsidRPr="007D4B46">
        <w:rPr>
          <w:rStyle w:val="SIGPLANComputer"/>
        </w:rPr>
        <w:t>acm.org</w:t>
      </w:r>
      <w:r w:rsidR="001916F1">
        <w:t>.</w:t>
      </w:r>
    </w:p>
    <w:p w:rsidR="00446C5B" w:rsidRPr="004B2B4B" w:rsidRDefault="00446C5B" w:rsidP="00446C5B">
      <w:pPr>
        <w:pStyle w:val="SIGPLANParagraphSubparagraphheading"/>
      </w:pPr>
      <w:r w:rsidRPr="00446C5B">
        <w:rPr>
          <w:rStyle w:val="SIGPLANParagraphheading"/>
        </w:rPr>
        <w:t>Categories and Subject Descriptors</w:t>
      </w:r>
      <w:r w:rsidR="007A281F" w:rsidRPr="007A281F">
        <w:rPr>
          <w:rStyle w:val="SIGPLANParagraphheading"/>
          <w:b w:val="0"/>
          <w:i w:val="0"/>
        </w:rPr>
        <w:t> </w:t>
      </w:r>
      <w:r w:rsidR="004B2B4B" w:rsidRPr="004B2B4B">
        <w:t>D.</w:t>
      </w:r>
      <w:smartTag w:uri="schemas.1und1.de/SoftPhone" w:element="Rufnummer">
        <w:r w:rsidR="004B2B4B" w:rsidRPr="004B2B4B">
          <w:t>3.3</w:t>
        </w:r>
      </w:smartTag>
      <w:r w:rsidR="004B2B4B" w:rsidRPr="004B2B4B">
        <w:t xml:space="preserve"> [</w:t>
      </w:r>
      <w:r w:rsidR="004B2B4B" w:rsidRPr="004B2B4B">
        <w:rPr>
          <w:b/>
        </w:rPr>
        <w:t>Programming Languages</w:t>
      </w:r>
      <w:r w:rsidR="004B2B4B" w:rsidRPr="004B2B4B">
        <w:t>]: Language Con</w:t>
      </w:r>
      <w:r w:rsidR="004B2B4B">
        <w:t>s</w:t>
      </w:r>
      <w:r w:rsidR="004B2B4B" w:rsidRPr="004B2B4B">
        <w:t>tructs and Features – abstract data types, pol</w:t>
      </w:r>
      <w:r w:rsidR="004B2B4B" w:rsidRPr="004B2B4B">
        <w:t>y</w:t>
      </w:r>
      <w:r w:rsidR="004B2B4B" w:rsidRPr="004B2B4B">
        <w:t xml:space="preserve">morphism, control structures. </w:t>
      </w:r>
      <w:r w:rsidR="004B2B4B" w:rsidRPr="0095296E">
        <w:rPr>
          <w:i/>
        </w:rPr>
        <w:t>This is just an example, please use the correct category and subject descriptors for your submission from the ACM Computing Classification Scheme found at</w:t>
      </w:r>
      <w:r w:rsidR="004B2B4B" w:rsidRPr="004B2B4B">
        <w:t xml:space="preserve"> </w:t>
      </w:r>
      <w:r w:rsidR="004B2B4B" w:rsidRPr="00986D64">
        <w:rPr>
          <w:rStyle w:val="SIGPLANComputer"/>
        </w:rPr>
        <w:t>http://www.acm.org/class/</w:t>
      </w:r>
      <w:smartTag w:uri="schemas.1und1.de/SoftPhone" w:element="Rufnummer">
        <w:r w:rsidR="004B2B4B" w:rsidRPr="00986D64">
          <w:rPr>
            <w:rStyle w:val="SIGPLANComputer"/>
          </w:rPr>
          <w:t>1998</w:t>
        </w:r>
      </w:smartTag>
      <w:r w:rsidR="004B2B4B" w:rsidRPr="00986D64">
        <w:rPr>
          <w:rStyle w:val="SIGPLANComputer"/>
        </w:rPr>
        <w:t>/</w:t>
      </w:r>
    </w:p>
    <w:p w:rsidR="00446C5B" w:rsidRPr="004B2B4B" w:rsidRDefault="00446C5B" w:rsidP="00446C5B">
      <w:pPr>
        <w:pStyle w:val="SIGPLANParagraphSubparagraphheading"/>
      </w:pPr>
      <w:r w:rsidRPr="00446C5B">
        <w:rPr>
          <w:rStyle w:val="SIGPLANParagraphheading"/>
        </w:rPr>
        <w:t>General Terms</w:t>
      </w:r>
      <w:r w:rsidR="007A281F" w:rsidRPr="007A281F">
        <w:rPr>
          <w:rStyle w:val="SIGPLANParagraphheading"/>
          <w:b w:val="0"/>
          <w:i w:val="0"/>
        </w:rPr>
        <w:t> </w:t>
      </w:r>
      <w:proofErr w:type="gramStart"/>
      <w:r w:rsidR="004B2B4B" w:rsidRPr="00945342">
        <w:rPr>
          <w:i/>
        </w:rPr>
        <w:t>Your</w:t>
      </w:r>
      <w:proofErr w:type="gramEnd"/>
      <w:r w:rsidR="004B2B4B" w:rsidRPr="00945342">
        <w:rPr>
          <w:i/>
        </w:rPr>
        <w:t xml:space="preserve"> general terms must be any of the follo</w:t>
      </w:r>
      <w:r w:rsidR="004B2B4B" w:rsidRPr="00945342">
        <w:rPr>
          <w:i/>
        </w:rPr>
        <w:t>w</w:t>
      </w:r>
      <w:r w:rsidR="004B2B4B" w:rsidRPr="00945342">
        <w:rPr>
          <w:i/>
        </w:rPr>
        <w:t xml:space="preserve">ing </w:t>
      </w:r>
      <w:smartTag w:uri="schemas.1und1.de/SoftPhone" w:element="Rufnummer">
        <w:r w:rsidR="004B2B4B" w:rsidRPr="00945342">
          <w:rPr>
            <w:i/>
          </w:rPr>
          <w:t>16</w:t>
        </w:r>
      </w:smartTag>
      <w:r w:rsidR="004B2B4B" w:rsidRPr="00945342">
        <w:rPr>
          <w:i/>
        </w:rPr>
        <w:t xml:space="preserve"> designated terms</w:t>
      </w:r>
      <w:r w:rsidR="004B2B4B" w:rsidRPr="004B2B4B">
        <w:t>: Algorithms, Management, Measur</w:t>
      </w:r>
      <w:r w:rsidR="004B2B4B" w:rsidRPr="004B2B4B">
        <w:t>e</w:t>
      </w:r>
      <w:r w:rsidR="004B2B4B" w:rsidRPr="004B2B4B">
        <w:t>ment, Documentation, Performance, Design, Economics, Reliability, Experimentation, Security, Human Factors, Standardization, La</w:t>
      </w:r>
      <w:r w:rsidR="004B2B4B" w:rsidRPr="004B2B4B">
        <w:t>n</w:t>
      </w:r>
      <w:r w:rsidR="004B2B4B" w:rsidRPr="004B2B4B">
        <w:t>guages, Theory, Legal Aspects, Verification.</w:t>
      </w:r>
    </w:p>
    <w:p w:rsidR="00446C5B" w:rsidRPr="00446C5B" w:rsidRDefault="00446C5B" w:rsidP="00446C5B">
      <w:pPr>
        <w:pStyle w:val="SIGPLANParagraphSubparagraphheading"/>
      </w:pPr>
      <w:r w:rsidRPr="00446C5B">
        <w:rPr>
          <w:rStyle w:val="SIGPLANParagraphheading"/>
        </w:rPr>
        <w:t>Keywords</w:t>
      </w:r>
      <w:r w:rsidR="007A281F" w:rsidRPr="007A281F">
        <w:rPr>
          <w:rStyle w:val="SIGPLANParagraphheading"/>
          <w:b w:val="0"/>
          <w:i w:val="0"/>
        </w:rPr>
        <w:t> </w:t>
      </w:r>
      <w:r w:rsidR="004B2B4B" w:rsidRPr="00945342">
        <w:rPr>
          <w:i/>
        </w:rPr>
        <w:t>Keywords are your own designated keywords, sep</w:t>
      </w:r>
      <w:r w:rsidR="004B2B4B" w:rsidRPr="00945342">
        <w:rPr>
          <w:i/>
        </w:rPr>
        <w:t>a</w:t>
      </w:r>
      <w:r w:rsidR="004B2B4B" w:rsidRPr="00945342">
        <w:rPr>
          <w:i/>
        </w:rPr>
        <w:t>rated by semicolons. E</w:t>
      </w:r>
      <w:r w:rsidR="00945342">
        <w:rPr>
          <w:i/>
        </w:rPr>
        <w:t>.</w:t>
      </w:r>
      <w:r w:rsidR="004B2B4B" w:rsidRPr="00945342">
        <w:rPr>
          <w:i/>
        </w:rPr>
        <w:t>g</w:t>
      </w:r>
      <w:r w:rsidR="00945342">
        <w:rPr>
          <w:i/>
        </w:rPr>
        <w:t>.</w:t>
      </w:r>
      <w:r w:rsidR="004B2B4B">
        <w:t>: proof checker; proof-carrying code</w:t>
      </w:r>
    </w:p>
    <w:p w:rsidR="0095296E" w:rsidRDefault="0095296E" w:rsidP="00C51F37">
      <w:pPr>
        <w:pStyle w:val="SIGPLANSectionheading"/>
        <w:rPr>
          <w:noProof/>
        </w:rPr>
      </w:pPr>
      <w:bookmarkStart w:id="0" w:name="_Ref156787245"/>
      <w:r>
        <w:rPr>
          <w:noProof/>
        </w:rPr>
        <w:t>Author Area</w:t>
      </w:r>
      <w:bookmarkEnd w:id="0"/>
    </w:p>
    <w:p w:rsidR="00945342" w:rsidRDefault="0095296E" w:rsidP="0095296E">
      <w:pPr>
        <w:pStyle w:val="SIGPLANParagraph1"/>
      </w:pPr>
      <w:r>
        <w:t xml:space="preserve">The author area is a Word table. To insert or remove authors, insert or remove columns through Word’s </w:t>
      </w:r>
      <w:r w:rsidRPr="00945342">
        <w:rPr>
          <w:rStyle w:val="SIGPLANComputer"/>
        </w:rPr>
        <w:t>Table</w:t>
      </w:r>
      <w:r>
        <w:t xml:space="preserve"> menu. Use this menu also to adjust table and column width. Do it manually (by dragging the borders) only as a last resort. Use the </w:t>
      </w:r>
      <w:r w:rsidR="00F07DE1" w:rsidRPr="00F07DE1">
        <w:rPr>
          <w:rStyle w:val="SIGPLANComputer"/>
        </w:rPr>
        <w:t>SIGPLAN A</w:t>
      </w:r>
      <w:r w:rsidR="00F07DE1" w:rsidRPr="00F07DE1">
        <w:rPr>
          <w:rStyle w:val="SIGPLANComputer"/>
        </w:rPr>
        <w:t>u</w:t>
      </w:r>
      <w:r w:rsidR="00F07DE1" w:rsidRPr="00F07DE1">
        <w:rPr>
          <w:rStyle w:val="SIGPLANComputer"/>
        </w:rPr>
        <w:t>thor name</w:t>
      </w:r>
      <w:r>
        <w:t xml:space="preserve">, </w:t>
      </w:r>
      <w:r w:rsidR="00F07DE1" w:rsidRPr="00F07DE1">
        <w:rPr>
          <w:rStyle w:val="SIGPLANComputer"/>
        </w:rPr>
        <w:t>affiliation</w:t>
      </w:r>
      <w:r>
        <w:t xml:space="preserve">, and </w:t>
      </w:r>
      <w:r w:rsidR="00F07DE1" w:rsidRPr="00F07DE1">
        <w:rPr>
          <w:rStyle w:val="SIGPLANComputer"/>
        </w:rPr>
        <w:t>email</w:t>
      </w:r>
      <w:r>
        <w:t xml:space="preserve"> styles to format your entries. Don’t add additional spacing — distance to title/subtitle and a</w:t>
      </w:r>
      <w:r>
        <w:t>b</w:t>
      </w:r>
      <w:r>
        <w:t>stract are set as table properties.</w:t>
      </w:r>
    </w:p>
    <w:p w:rsidR="0095296E" w:rsidRPr="0095296E" w:rsidRDefault="0095296E" w:rsidP="00945342">
      <w:pPr>
        <w:pStyle w:val="SIGPLANParagraph"/>
      </w:pPr>
      <w:r w:rsidRPr="00945342">
        <w:rPr>
          <w:rStyle w:val="SIGPLANEmphasize"/>
          <w:b/>
          <w:i w:val="0"/>
        </w:rPr>
        <w:t>Warning</w:t>
      </w:r>
      <w:r>
        <w:t xml:space="preserve">: The table is trailed by an invisible section break. If </w:t>
      </w:r>
      <w:r>
        <w:lastRenderedPageBreak/>
        <w:t xml:space="preserve">you delete it accidentally, undo (press </w:t>
      </w:r>
      <w:r w:rsidRPr="0095296E">
        <w:rPr>
          <w:rStyle w:val="SIGPLANComputer"/>
        </w:rPr>
        <w:t>Ctrl + z</w:t>
      </w:r>
      <w:r>
        <w:t>) immediately.</w:t>
      </w:r>
    </w:p>
    <w:p w:rsidR="00945342" w:rsidRDefault="00945342" w:rsidP="00C51F37">
      <w:pPr>
        <w:pStyle w:val="SIGPLANSectionheading"/>
      </w:pPr>
      <w:r>
        <w:t>Fonts</w:t>
      </w:r>
    </w:p>
    <w:p w:rsidR="00945342" w:rsidRPr="00945342" w:rsidRDefault="00945342" w:rsidP="00945342">
      <w:pPr>
        <w:pStyle w:val="SIGPLANParagraph1"/>
      </w:pPr>
      <w:r>
        <w:t xml:space="preserve">This template uses Times New Roman for all standard text and headings, </w:t>
      </w:r>
      <w:r w:rsidRPr="00945342">
        <w:rPr>
          <w:rStyle w:val="SIGPLANComputer"/>
        </w:rPr>
        <w:t>Trebuchet MS</w:t>
      </w:r>
      <w:r>
        <w:t xml:space="preserve"> for email and other computer expressions (the </w:t>
      </w:r>
      <w:r w:rsidR="00F07DE1" w:rsidRPr="00F07DE1">
        <w:rPr>
          <w:rStyle w:val="SIGPLANComputer"/>
        </w:rPr>
        <w:t>SIGPLAN Computer</w:t>
      </w:r>
      <w:r>
        <w:t xml:space="preserve"> character style), and </w:t>
      </w:r>
      <w:r w:rsidRPr="00986D64">
        <w:rPr>
          <w:rStyle w:val="SIGPLANCode"/>
        </w:rPr>
        <w:t>Lucida Co</w:t>
      </w:r>
      <w:r w:rsidRPr="00986D64">
        <w:rPr>
          <w:rStyle w:val="SIGPLANCode"/>
        </w:rPr>
        <w:t>n</w:t>
      </w:r>
      <w:r w:rsidRPr="00986D64">
        <w:rPr>
          <w:rStyle w:val="SIGPLANCode"/>
        </w:rPr>
        <w:t>sole</w:t>
      </w:r>
      <w:r>
        <w:t xml:space="preserve"> for fixed character width expressions (code; the </w:t>
      </w:r>
      <w:r w:rsidR="00F07DE1" w:rsidRPr="00F07DE1">
        <w:rPr>
          <w:rStyle w:val="SIGPLANComputer"/>
        </w:rPr>
        <w:t>SIGPLAN Code</w:t>
      </w:r>
      <w:r>
        <w:t xml:space="preserve"> character style).</w:t>
      </w:r>
    </w:p>
    <w:p w:rsidR="00C528E0" w:rsidRDefault="00F34974" w:rsidP="00C51F37">
      <w:pPr>
        <w:pStyle w:val="SIGPLANSectionheading"/>
      </w:pPr>
      <w:r>
        <w:rPr>
          <w:noProof/>
        </w:rPr>
        <w:t>Paragraphs</w:t>
      </w:r>
    </w:p>
    <w:p w:rsidR="00E72B92" w:rsidRDefault="00C51F37" w:rsidP="00E72B92">
      <w:pPr>
        <w:pStyle w:val="SIGPLANParagraph1"/>
      </w:pPr>
      <w:r>
        <w:t>The f</w:t>
      </w:r>
      <w:r w:rsidR="00074837">
        <w:t xml:space="preserve">irst paragraph after a section heading </w:t>
      </w:r>
      <w:r>
        <w:t xml:space="preserve">is not </w:t>
      </w:r>
      <w:r w:rsidR="00074837">
        <w:t xml:space="preserve">indented. </w:t>
      </w:r>
      <w:r w:rsidR="005246F6">
        <w:t xml:space="preserve">Use </w:t>
      </w:r>
      <w:r w:rsidR="00F07DE1" w:rsidRPr="00F07DE1">
        <w:rPr>
          <w:rStyle w:val="SIGPLANComputer"/>
        </w:rPr>
        <w:t>SIGPLAN Paragraph 1</w:t>
      </w:r>
      <w:r w:rsidR="005246F6">
        <w:t xml:space="preserve"> for first paragraphs. (You get one automat</w:t>
      </w:r>
      <w:r w:rsidR="005246F6">
        <w:t>i</w:t>
      </w:r>
      <w:r w:rsidR="005246F6">
        <w:t>cally by pressing Return at the end of a heading</w:t>
      </w:r>
      <w:r w:rsidR="00180E61">
        <w:t xml:space="preserve"> paragraph</w:t>
      </w:r>
      <w:r w:rsidR="005246F6">
        <w:t>.)</w:t>
      </w:r>
      <w:r w:rsidR="00936571">
        <w:t xml:space="preserve"> The </w:t>
      </w:r>
      <w:r w:rsidR="00F07DE1" w:rsidRPr="00F07DE1">
        <w:rPr>
          <w:rStyle w:val="SIGPLANComputer"/>
        </w:rPr>
        <w:t>SIGPLAN Paragraph 1</w:t>
      </w:r>
      <w:r w:rsidR="00936571">
        <w:t xml:space="preserve"> style may also be used after lists, equ</w:t>
      </w:r>
      <w:r w:rsidR="00936571">
        <w:t>a</w:t>
      </w:r>
      <w:r w:rsidR="00936571">
        <w:t xml:space="preserve">tions, </w:t>
      </w:r>
      <w:r w:rsidR="00E73E9B">
        <w:t xml:space="preserve">enunciations, </w:t>
      </w:r>
      <w:r w:rsidR="00936571">
        <w:t>etc., if the paragraph is a logical continuation of the pr</w:t>
      </w:r>
      <w:r w:rsidR="00936571">
        <w:t>e</w:t>
      </w:r>
      <w:r w:rsidR="00936571">
        <w:t>vious one.</w:t>
      </w:r>
    </w:p>
    <w:p w:rsidR="0060260B" w:rsidRDefault="0060260B" w:rsidP="00C51F37">
      <w:pPr>
        <w:pStyle w:val="SIGPLANParagraph"/>
      </w:pPr>
      <w:r>
        <w:t>A</w:t>
      </w:r>
      <w:r w:rsidR="005246F6">
        <w:t xml:space="preserve">ll </w:t>
      </w:r>
      <w:r w:rsidR="00936571">
        <w:t xml:space="preserve">other </w:t>
      </w:r>
      <w:r>
        <w:t>paragraphs are indented.</w:t>
      </w:r>
    </w:p>
    <w:p w:rsidR="00C51F37" w:rsidRPr="00C51F37" w:rsidRDefault="0060260B" w:rsidP="00C51F37">
      <w:pPr>
        <w:pStyle w:val="SIGPLANParagraph"/>
      </w:pPr>
      <w:r>
        <w:t>An a</w:t>
      </w:r>
      <w:r w:rsidR="00C51F37">
        <w:t xml:space="preserve">lternative SIGPLAN style </w:t>
      </w:r>
      <w:r>
        <w:t xml:space="preserve">prescribes </w:t>
      </w:r>
      <w:r w:rsidR="00C51F37">
        <w:t>all non-indented p</w:t>
      </w:r>
      <w:r w:rsidR="00C51F37">
        <w:t>a</w:t>
      </w:r>
      <w:r w:rsidR="00C51F37">
        <w:t xml:space="preserve">ragraphs with a space of 5 </w:t>
      </w:r>
      <w:r w:rsidR="002D6DAD">
        <w:t>points</w:t>
      </w:r>
      <w:r w:rsidR="00C51F37">
        <w:t xml:space="preserve"> in between (but only between consec</w:t>
      </w:r>
      <w:r w:rsidR="00C51F37">
        <w:t>u</w:t>
      </w:r>
      <w:r w:rsidR="00C51F37">
        <w:t>tive paragraphs, not between a paragraph and a heading). This is currently not supported by this te</w:t>
      </w:r>
      <w:r w:rsidR="00C51F37">
        <w:t>m</w:t>
      </w:r>
      <w:r w:rsidR="00C51F37">
        <w:t>plate</w:t>
      </w:r>
      <w:r w:rsidR="00936571">
        <w:t>.</w:t>
      </w:r>
    </w:p>
    <w:p w:rsidR="008E4E75" w:rsidRDefault="005D643D" w:rsidP="00AB613B">
      <w:pPr>
        <w:pStyle w:val="SIGPLANSectionheading"/>
      </w:pPr>
      <w:r>
        <w:t xml:space="preserve">Section </w:t>
      </w:r>
      <w:r w:rsidR="006B43C5">
        <w:t>H</w:t>
      </w:r>
      <w:r w:rsidR="00F34974">
        <w:t>eadings</w:t>
      </w:r>
    </w:p>
    <w:p w:rsidR="00E31A40" w:rsidRPr="00E31A40" w:rsidRDefault="00E31A40" w:rsidP="00E31A40">
      <w:pPr>
        <w:pStyle w:val="SIGPLANParagraph1"/>
      </w:pPr>
      <w:r>
        <w:t xml:space="preserve">Use the </w:t>
      </w:r>
      <w:r w:rsidRPr="009C74F8">
        <w:rPr>
          <w:rStyle w:val="SIGPLANComputer"/>
        </w:rPr>
        <w:t>SIGPLAN Section heading</w:t>
      </w:r>
      <w:r>
        <w:t xml:space="preserve">, </w:t>
      </w:r>
      <w:r w:rsidRPr="009C74F8">
        <w:rPr>
          <w:rStyle w:val="SIGPLANComputer"/>
        </w:rPr>
        <w:t>Subsection heading</w:t>
      </w:r>
      <w:r>
        <w:t xml:space="preserve">, </w:t>
      </w:r>
      <w:r w:rsidR="009C74F8">
        <w:t xml:space="preserve">and </w:t>
      </w:r>
      <w:r w:rsidRPr="009C74F8">
        <w:rPr>
          <w:rStyle w:val="SIGPLANComputer"/>
        </w:rPr>
        <w:t>Sub-subsection heading</w:t>
      </w:r>
      <w:r w:rsidR="009C74F8">
        <w:t xml:space="preserve"> paragraph styles for the first three levels of your ou</w:t>
      </w:r>
      <w:r w:rsidR="009C74F8">
        <w:t>t</w:t>
      </w:r>
      <w:r w:rsidR="009C74F8">
        <w:t>line. Note that cross referencing of heading numbers does not work as expected, presumably because these three styles are user-defined</w:t>
      </w:r>
      <w:r w:rsidR="00832662">
        <w:t xml:space="preserve"> and do not override the built-in ones</w:t>
      </w:r>
      <w:r w:rsidR="009C74F8">
        <w:t>.</w:t>
      </w:r>
    </w:p>
    <w:p w:rsidR="002E66A5" w:rsidRPr="002E66A5" w:rsidRDefault="002E66A5" w:rsidP="009C74F8">
      <w:pPr>
        <w:pStyle w:val="SIGPLANParagraph"/>
      </w:pPr>
      <w:r>
        <w:t xml:space="preserve">Spurious space above paragraphs at the top of a column (as </w:t>
      </w:r>
      <w:r w:rsidR="00DF2B39">
        <w:t>above</w:t>
      </w:r>
      <w:r>
        <w:t xml:space="preserve">) should be removed. This can be done by executing the </w:t>
      </w:r>
      <w:r w:rsidR="000A0BF1">
        <w:t>Finishing Touches</w:t>
      </w:r>
      <w:r>
        <w:t xml:space="preserve"> macro, which is started by pressing </w:t>
      </w:r>
      <w:r w:rsidRPr="00DF2B39">
        <w:rPr>
          <w:rStyle w:val="SIGPLANComputer"/>
        </w:rPr>
        <w:t xml:space="preserve">Alt + Ctrl + </w:t>
      </w:r>
      <w:bookmarkStart w:id="1" w:name="_Ref154369472"/>
      <w:r w:rsidR="00A162D9">
        <w:rPr>
          <w:rStyle w:val="SIGPLANComputer"/>
        </w:rPr>
        <w:t>f</w:t>
      </w:r>
      <w:r w:rsidR="0095296E">
        <w:t>.</w:t>
      </w:r>
      <w:r>
        <w:rPr>
          <w:rStyle w:val="Funotenzeichen"/>
        </w:rPr>
        <w:footnoteReference w:id="1"/>
      </w:r>
      <w:bookmarkEnd w:id="1"/>
    </w:p>
    <w:p w:rsidR="002010FA" w:rsidRPr="002010FA" w:rsidRDefault="00144673" w:rsidP="002E66A5">
      <w:pPr>
        <w:pStyle w:val="SIGPLANSubsectionheading"/>
      </w:pPr>
      <w:r>
        <w:lastRenderedPageBreak/>
        <w:t>Subsection heading</w:t>
      </w:r>
      <w:r w:rsidR="000F486A">
        <w:t>s</w:t>
      </w:r>
    </w:p>
    <w:p w:rsidR="00C528E0" w:rsidRDefault="00144673" w:rsidP="00950EA4">
      <w:pPr>
        <w:pStyle w:val="SIGPLANSub-subsectionheading"/>
      </w:pPr>
      <w:r>
        <w:t xml:space="preserve">Sub-subsection </w:t>
      </w:r>
      <w:r w:rsidRPr="00950EA4">
        <w:t>heading</w:t>
      </w:r>
      <w:r w:rsidR="000F486A">
        <w:t>s</w:t>
      </w:r>
    </w:p>
    <w:p w:rsidR="002E66A5" w:rsidRDefault="002E66A5" w:rsidP="002E66A5">
      <w:pPr>
        <w:pStyle w:val="SIGPLANParagraph1"/>
      </w:pPr>
      <w:r>
        <w:t>S</w:t>
      </w:r>
      <w:r w:rsidRPr="005D643D">
        <w:t>purious</w:t>
      </w:r>
      <w:r>
        <w:t xml:space="preserve"> space between adjacent headings </w:t>
      </w:r>
      <w:r w:rsidR="00275D42">
        <w:t xml:space="preserve">(as above) </w:t>
      </w:r>
      <w:r>
        <w:t xml:space="preserve">should </w:t>
      </w:r>
      <w:r w:rsidR="00F37178">
        <w:t xml:space="preserve">also </w:t>
      </w:r>
      <w:r>
        <w:t>be r</w:t>
      </w:r>
      <w:r>
        <w:t>e</w:t>
      </w:r>
      <w:r>
        <w:t>moved. This can also be done by the macro.</w:t>
      </w:r>
    </w:p>
    <w:p w:rsidR="004973FD" w:rsidRDefault="00DE2426" w:rsidP="00074837">
      <w:pPr>
        <w:pStyle w:val="SIGPLANParagraphSubparagraphheading"/>
      </w:pPr>
      <w:r w:rsidRPr="00074837">
        <w:rPr>
          <w:rStyle w:val="SIGPLANParagraphheading"/>
        </w:rPr>
        <w:t>D-Head</w:t>
      </w:r>
      <w:r w:rsidR="000F486A">
        <w:rPr>
          <w:rStyle w:val="SIGPLANParagraphheading"/>
        </w:rPr>
        <w:t>s</w:t>
      </w:r>
      <w:r w:rsidR="005246F6" w:rsidRPr="007A281F">
        <w:rPr>
          <w:rStyle w:val="SIGPLANParagraphheading"/>
          <w:b w:val="0"/>
          <w:i w:val="0"/>
        </w:rPr>
        <w:t> </w:t>
      </w:r>
      <w:r w:rsidR="00074837">
        <w:t xml:space="preserve">Use </w:t>
      </w:r>
      <w:r w:rsidR="00F07DE1" w:rsidRPr="00F07DE1">
        <w:rPr>
          <w:rStyle w:val="SIGPLANComputer"/>
        </w:rPr>
        <w:t>SIGPLAN Paragraph/Subparagraph heading</w:t>
      </w:r>
      <w:r w:rsidR="00981B24">
        <w:t xml:space="preserve"> </w:t>
      </w:r>
      <w:r w:rsidR="004D33D9">
        <w:t>par</w:t>
      </w:r>
      <w:r w:rsidR="004D33D9">
        <w:t>a</w:t>
      </w:r>
      <w:r w:rsidR="004D33D9">
        <w:t xml:space="preserve">graph style </w:t>
      </w:r>
      <w:r w:rsidR="00981B24">
        <w:t>to format the whole paragraph</w:t>
      </w:r>
      <w:r w:rsidR="008F5A22">
        <w:t xml:space="preserve">, and </w:t>
      </w:r>
      <w:r w:rsidR="00F07DE1" w:rsidRPr="00F07DE1">
        <w:rPr>
          <w:rStyle w:val="SIGPLANComputer"/>
        </w:rPr>
        <w:t>SIGPLAN Par</w:t>
      </w:r>
      <w:r w:rsidR="00F07DE1" w:rsidRPr="00F07DE1">
        <w:rPr>
          <w:rStyle w:val="SIGPLANComputer"/>
        </w:rPr>
        <w:t>a</w:t>
      </w:r>
      <w:r w:rsidR="00F07DE1" w:rsidRPr="00F07DE1">
        <w:rPr>
          <w:rStyle w:val="SIGPLANComputer"/>
        </w:rPr>
        <w:t>graph heading</w:t>
      </w:r>
      <w:r w:rsidR="008F5A22">
        <w:t xml:space="preserve"> </w:t>
      </w:r>
      <w:r w:rsidR="004D33D9">
        <w:t xml:space="preserve">character style </w:t>
      </w:r>
      <w:r w:rsidR="008F5A22">
        <w:t>to format the heading portion of the par</w:t>
      </w:r>
      <w:r w:rsidR="008F5A22">
        <w:t>a</w:t>
      </w:r>
      <w:r w:rsidR="008F5A22">
        <w:t>graph (by marking it and applying the style)</w:t>
      </w:r>
      <w:r w:rsidR="00981B24">
        <w:t>.</w:t>
      </w:r>
      <w:r w:rsidR="000F7563" w:rsidRPr="000F7563">
        <w:t xml:space="preserve"> </w:t>
      </w:r>
      <w:r w:rsidR="000F7563">
        <w:t xml:space="preserve">Use an </w:t>
      </w:r>
      <w:proofErr w:type="spellStart"/>
      <w:r w:rsidR="000F7563">
        <w:t>em</w:t>
      </w:r>
      <w:proofErr w:type="spellEnd"/>
      <w:r w:rsidR="000F7563">
        <w:t xml:space="preserve"> space to separate the heading from the rest of the paragraph.</w:t>
      </w:r>
      <w:r w:rsidR="004D33D9">
        <w:t xml:space="preserve"> </w:t>
      </w:r>
      <w:r w:rsidR="00832662">
        <w:t>Y</w:t>
      </w:r>
      <w:r w:rsidR="004D33D9">
        <w:t>ou can i</w:t>
      </w:r>
      <w:r w:rsidR="004D33D9">
        <w:t>n</w:t>
      </w:r>
      <w:r w:rsidR="004D33D9">
        <w:t xml:space="preserve">sert a default heading and the </w:t>
      </w:r>
      <w:proofErr w:type="spellStart"/>
      <w:r w:rsidR="004D33D9">
        <w:t>em</w:t>
      </w:r>
      <w:proofErr w:type="spellEnd"/>
      <w:r w:rsidR="004D33D9">
        <w:t xml:space="preserve"> space by selecting </w:t>
      </w:r>
      <w:r w:rsidR="004D33D9" w:rsidRPr="004D33D9">
        <w:rPr>
          <w:rStyle w:val="SIGPLANComputer"/>
        </w:rPr>
        <w:t>Insert &gt; A</w:t>
      </w:r>
      <w:r w:rsidR="004D33D9" w:rsidRPr="004D33D9">
        <w:rPr>
          <w:rStyle w:val="SIGPLANComputer"/>
        </w:rPr>
        <w:t>u</w:t>
      </w:r>
      <w:r w:rsidR="004D33D9" w:rsidRPr="004D33D9">
        <w:rPr>
          <w:rStyle w:val="SIGPLANComputer"/>
        </w:rPr>
        <w:t>toText &gt; SIGPLAN Paragraph hea</w:t>
      </w:r>
      <w:r w:rsidR="004D33D9" w:rsidRPr="004D33D9">
        <w:rPr>
          <w:rStyle w:val="SIGPLANComputer"/>
        </w:rPr>
        <w:t>d</w:t>
      </w:r>
      <w:r w:rsidR="004D33D9" w:rsidRPr="004D33D9">
        <w:rPr>
          <w:rStyle w:val="SIGPLANComputer"/>
        </w:rPr>
        <w:t>ing</w:t>
      </w:r>
      <w:r w:rsidR="004D33D9">
        <w:t xml:space="preserve"> from the menu.</w:t>
      </w:r>
    </w:p>
    <w:p w:rsidR="00981B24" w:rsidRPr="00981B24" w:rsidRDefault="002E66A5" w:rsidP="00D03199">
      <w:pPr>
        <w:pStyle w:val="SIGPLANParagraph"/>
      </w:pPr>
      <w:r>
        <w:t xml:space="preserve">Following paragraphs are formatted with </w:t>
      </w:r>
      <w:r w:rsidR="00F07DE1" w:rsidRPr="00F07DE1">
        <w:rPr>
          <w:rStyle w:val="SIGPLANComputer"/>
        </w:rPr>
        <w:t>SIGPLAN Paragraph</w:t>
      </w:r>
      <w:r>
        <w:t xml:space="preserve"> (indented</w:t>
      </w:r>
      <w:r w:rsidR="00565C89">
        <w:t>,</w:t>
      </w:r>
      <w:r>
        <w:t xml:space="preserve"> with no space in b</w:t>
      </w:r>
      <w:r>
        <w:t>e</w:t>
      </w:r>
      <w:r>
        <w:t>tween).</w:t>
      </w:r>
    </w:p>
    <w:p w:rsidR="004973FD" w:rsidRPr="004973FD" w:rsidRDefault="004973FD" w:rsidP="002E66A5">
      <w:pPr>
        <w:pStyle w:val="SIGPLANParagraphSubparagraphheading"/>
      </w:pPr>
      <w:r w:rsidRPr="004973FD">
        <w:rPr>
          <w:rStyle w:val="SIGPLANSubparagraphheading"/>
        </w:rPr>
        <w:t>E-Head</w:t>
      </w:r>
      <w:r w:rsidR="000F486A">
        <w:rPr>
          <w:rStyle w:val="SIGPLANSubparagraphheading"/>
        </w:rPr>
        <w:t>s</w:t>
      </w:r>
      <w:r w:rsidR="005246F6" w:rsidRPr="007A281F">
        <w:rPr>
          <w:rStyle w:val="SIGPLANParagraphheading"/>
          <w:b w:val="0"/>
          <w:i w:val="0"/>
        </w:rPr>
        <w:t> </w:t>
      </w:r>
      <w:r w:rsidR="00074837">
        <w:t xml:space="preserve">Same as </w:t>
      </w:r>
      <w:r w:rsidR="00986D64">
        <w:t>D-Head</w:t>
      </w:r>
      <w:r w:rsidR="000F486A">
        <w:t>s</w:t>
      </w:r>
      <w:r w:rsidR="00074837">
        <w:t xml:space="preserve">, but use </w:t>
      </w:r>
      <w:r w:rsidR="00F07DE1" w:rsidRPr="00F07DE1">
        <w:rPr>
          <w:rStyle w:val="SIGPLANComputer"/>
        </w:rPr>
        <w:t>SIGPLAN Subparagraph heading</w:t>
      </w:r>
      <w:r w:rsidR="00074837">
        <w:t xml:space="preserve"> instead of </w:t>
      </w:r>
      <w:r w:rsidR="00F07DE1" w:rsidRPr="00F07DE1">
        <w:rPr>
          <w:rStyle w:val="SIGPLANComputer"/>
        </w:rPr>
        <w:t>SIGPLAN Paragraph heading</w:t>
      </w:r>
      <w:r w:rsidR="00074837">
        <w:t xml:space="preserve"> </w:t>
      </w:r>
      <w:r w:rsidR="000F486A">
        <w:t xml:space="preserve">character style </w:t>
      </w:r>
      <w:r w:rsidR="00074837">
        <w:t>to format the heading po</w:t>
      </w:r>
      <w:r w:rsidR="00074837">
        <w:t>r</w:t>
      </w:r>
      <w:r w:rsidR="00074837">
        <w:t>tion of the paragraph</w:t>
      </w:r>
      <w:r w:rsidR="00981B24">
        <w:t>.</w:t>
      </w:r>
    </w:p>
    <w:p w:rsidR="008E4E75" w:rsidRDefault="00E31A40" w:rsidP="004973FD">
      <w:pPr>
        <w:pStyle w:val="SIGPLANSectionheading"/>
      </w:pPr>
      <w:r>
        <w:rPr>
          <w:noProof/>
          <w:lang w:val="de-DE" w:eastAsia="de-DE"/>
        </w:rPr>
        <w:pict>
          <v:group id="_x0000_s1047" style="position:absolute;left:0;text-align:left;margin-left:0;margin-top:0;width:7in;height:206.35pt;z-index:251657216;mso-wrap-distance-top:20pt;mso-wrap-distance-bottom:20pt;mso-position-horizontal:left;mso-position-vertical:top;mso-position-vertical-relative:margin" coordorigin="1080,1439" coordsize="10121,5820">
            <v:group id="_x0000_s1048" editas="canvas" style="position:absolute;left:1080;top:1439;width:10121;height:2885;mso-wrap-distance-top:20pt;mso-wrap-distance-bottom:20pt;mso-position-horizontal-relative:margin;mso-position-vertical-relative:margin" coordorigin="2448,527" coordsize="15758,43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2448;top:527;width:15758;height:4379" o:preferrelative="f">
                <v:fill o:detectmouseclick="t"/>
                <v:path o:extrusionok="t" o:connecttype="none"/>
                <o:lock v:ext="edit" text="t"/>
              </v:shape>
              <v:line id="_x0000_s1050" style="position:absolute;flip:y" from="2448,527" to="18080,4841"/>
              <v:line id="_x0000_s1051" style="position:absolute" from="2574,527" to="18206,4841"/>
            </v:group>
            <v:shapetype id="_x0000_t202" coordsize="21600,21600" o:spt="202" path="m,l,21600r21600,l21600,xe">
              <v:stroke joinstyle="miter"/>
              <v:path gradientshapeok="t" o:connecttype="rect"/>
            </v:shapetype>
            <v:shape id="_x0000_s1052" type="#_x0000_t202" style="position:absolute;left:1080;top:4368;width:10121;height:2891;mso-wrap-distance-top:20pt;mso-wrap-distance-bottom:20pt" stroked="f">
              <v:textbox style="mso-next-textbox:#_x0000_s1052;mso-fit-shape-to-text:t" inset="0,0,0,0">
                <w:txbxContent>
                  <w:p w:rsidR="00E94BE0" w:rsidRPr="004F0479" w:rsidRDefault="00E94BE0" w:rsidP="00275D42">
                    <w:pPr>
                      <w:pStyle w:val="SIGPLANFigurecaption"/>
                      <w:pBdr>
                        <w:top w:val="single" w:sz="4" w:space="1" w:color="auto"/>
                      </w:pBdr>
                    </w:pPr>
                    <w:bookmarkStart w:id="2" w:name="_Ref154328964"/>
                    <w:bookmarkStart w:id="3" w:name="_Ref151555342"/>
                    <w:proofErr w:type="gramStart"/>
                    <w:r w:rsidRPr="00275D42">
                      <w:rPr>
                        <w:b/>
                      </w:rPr>
                      <w:t>Figure</w:t>
                    </w:r>
                    <w:bookmarkEnd w:id="3"/>
                    <w:r w:rsidRPr="00275D42">
                      <w:rPr>
                        <w:b/>
                      </w:rPr>
                      <w:t xml:space="preserve"> </w:t>
                    </w:r>
                    <w:r w:rsidRPr="00275D42">
                      <w:rPr>
                        <w:b/>
                      </w:rPr>
                      <w:fldChar w:fldCharType="begin"/>
                    </w:r>
                    <w:r w:rsidRPr="00275D42">
                      <w:rPr>
                        <w:b/>
                      </w:rPr>
                      <w:instrText xml:space="preserve"> SEQ SIGPLAN_Figure \* ARABIC</w:instrText>
                    </w:r>
                    <w:r>
                      <w:rPr>
                        <w:b/>
                      </w:rPr>
                      <w:instrText xml:space="preserve"> </w:instrText>
                    </w:r>
                    <w:r w:rsidRPr="00275D42">
                      <w:rPr>
                        <w:b/>
                      </w:rPr>
                      <w:fldChar w:fldCharType="separate"/>
                    </w:r>
                    <w:r w:rsidR="009A76F8">
                      <w:rPr>
                        <w:b/>
                        <w:noProof/>
                      </w:rPr>
                      <w:t>1</w:t>
                    </w:r>
                    <w:r w:rsidRPr="00275D42">
                      <w:rPr>
                        <w:b/>
                      </w:rPr>
                      <w:fldChar w:fldCharType="end"/>
                    </w:r>
                    <w:bookmarkEnd w:id="2"/>
                    <w:r w:rsidRPr="00275D42">
                      <w:rPr>
                        <w:b/>
                      </w:rPr>
                      <w:t>.</w:t>
                    </w:r>
                    <w:proofErr w:type="gramEnd"/>
                    <w:r w:rsidRPr="00275D42">
                      <w:rPr>
                        <w:b/>
                      </w:rPr>
                      <w:t> </w:t>
                    </w:r>
                    <w:r>
                      <w:t xml:space="preserve">This figure caption is formatted with the </w:t>
                    </w:r>
                    <w:r w:rsidR="00F07DE1" w:rsidRPr="00F07DE1">
                      <w:rPr>
                        <w:rStyle w:val="SIGPLANComputer"/>
                      </w:rPr>
                      <w:t>SIGPLAN Figure caption</w:t>
                    </w:r>
                    <w:r>
                      <w:t xml:space="preserve"> paragraph style. The label “</w:t>
                    </w:r>
                    <w:fldSimple w:instr=" REF _Ref154328964 \h \* MERGEFORMAT ">
                      <w:r w:rsidR="009A76F8" w:rsidRPr="009A76F8">
                        <w:t>Figure 1</w:t>
                      </w:r>
                    </w:fldSimple>
                    <w:r>
                      <w:t>” has been inserted by s</w:t>
                    </w:r>
                    <w:r>
                      <w:t>e</w:t>
                    </w:r>
                    <w:r>
                      <w:t xml:space="preserve">lecting </w:t>
                    </w:r>
                    <w:r w:rsidRPr="00A7681E">
                      <w:rPr>
                        <w:rStyle w:val="SIGPLANComputer"/>
                      </w:rPr>
                      <w:t>Insert &gt; AutoText &gt; SIGPLAN Figure</w:t>
                    </w:r>
                    <w:r>
                      <w:t xml:space="preserve"> from the menu (which also inserts the period and the obligatory trailing en space). The label can be </w:t>
                    </w:r>
                    <w:r w:rsidR="000F486A">
                      <w:t xml:space="preserve">cross </w:t>
                    </w:r>
                    <w:r>
                      <w:t xml:space="preserve">referenced from the main text using Word’s cross referencing facility, i.e. by selecting </w:t>
                    </w:r>
                    <w:r w:rsidRPr="000F0333">
                      <w:rPr>
                        <w:rStyle w:val="SIGPLANComputer"/>
                      </w:rPr>
                      <w:t>Insert &gt; Reference &gt; Cross Refe</w:t>
                    </w:r>
                    <w:r w:rsidRPr="000F0333">
                      <w:rPr>
                        <w:rStyle w:val="SIGPLANComputer"/>
                      </w:rPr>
                      <w:t>r</w:t>
                    </w:r>
                    <w:r w:rsidRPr="000F0333">
                      <w:rPr>
                        <w:rStyle w:val="SIGPLANComputer"/>
                      </w:rPr>
                      <w:t>ence</w:t>
                    </w:r>
                    <w:r>
                      <w:t xml:space="preserve"> and then </w:t>
                    </w:r>
                    <w:r w:rsidRPr="000F0333">
                      <w:rPr>
                        <w:rStyle w:val="SIGPLANComputer"/>
                      </w:rPr>
                      <w:t>SIGPLAN Figure</w:t>
                    </w:r>
                    <w:r>
                      <w:t xml:space="preserve"> as the category. Cross references usually adopt the style of the source in Word, so you have to reformat it, e.g. by s</w:t>
                    </w:r>
                    <w:r>
                      <w:t>e</w:t>
                    </w:r>
                    <w:r>
                      <w:t xml:space="preserve">lecting the cross reference and pressing </w:t>
                    </w:r>
                    <w:r w:rsidRPr="000F0333">
                      <w:rPr>
                        <w:rStyle w:val="SIGPLANComputer"/>
                      </w:rPr>
                      <w:t>Ctrl + Space</w:t>
                    </w:r>
                    <w:r>
                      <w:t xml:space="preserve">, and by adding the </w:t>
                    </w:r>
                    <w:r w:rsidRPr="00F07DE1">
                      <w:rPr>
                        <w:rStyle w:val="SIGPLANComputer"/>
                      </w:rPr>
                      <w:t>\* MERGEFORMAT</w:t>
                    </w:r>
                    <w:r>
                      <w:t xml:space="preserve"> switch to the corresponding field expre</w:t>
                    </w:r>
                    <w:r>
                      <w:t>s</w:t>
                    </w:r>
                    <w:r>
                      <w:t xml:space="preserve">sion (as in </w:t>
                    </w:r>
                    <w:proofErr w:type="gramStart"/>
                    <w:r w:rsidRPr="00F07DE1">
                      <w:rPr>
                        <w:rStyle w:val="SIGPLANComputer"/>
                      </w:rPr>
                      <w:t>{ REF</w:t>
                    </w:r>
                    <w:proofErr w:type="gramEnd"/>
                    <w:r w:rsidRPr="00F07DE1">
                      <w:rPr>
                        <w:rStyle w:val="SIGPLANComputer"/>
                      </w:rPr>
                      <w:t xml:space="preserve"> _Ref</w:t>
                    </w:r>
                    <w:smartTag w:uri="schemas.1und1.de/SoftPhone" w:element="Rufnummer">
                      <w:r w:rsidRPr="00F07DE1">
                        <w:rPr>
                          <w:rStyle w:val="SIGPLANComputer"/>
                        </w:rPr>
                        <w:t>154328964</w:t>
                      </w:r>
                    </w:smartTag>
                    <w:r w:rsidRPr="00F07DE1">
                      <w:rPr>
                        <w:rStyle w:val="SIGPLANComputer"/>
                      </w:rPr>
                      <w:t xml:space="preserve"> \h \* MERGEFORMAT }</w:t>
                    </w:r>
                    <w:r>
                      <w:t xml:space="preserve">). </w:t>
                    </w:r>
                    <w:r w:rsidR="00986D64">
                      <w:t xml:space="preserve">You can have the latter done automatically by executing the </w:t>
                    </w:r>
                    <w:r w:rsidR="000A0BF1">
                      <w:t>Finishing Touches</w:t>
                    </w:r>
                    <w:r w:rsidR="00986D64">
                      <w:t xml:space="preserve"> macro. </w:t>
                    </w:r>
                    <w:r>
                      <w:t xml:space="preserve">Note that the caption was grouped with the figure pane (so Word keeps them together), and the group’s properties were set to make it appear at top left of text area, with distance to text </w:t>
                    </w:r>
                    <w:smartTag w:uri="schemas.1und1.de/SoftPhone" w:element="Rufnummer">
                      <w:r>
                        <w:t>20</w:t>
                      </w:r>
                    </w:smartTag>
                    <w:r>
                      <w:t xml:space="preserve"> points above/below (Word actually applies this space depending on where the fi</w:t>
                    </w:r>
                    <w:r>
                      <w:t>g</w:t>
                    </w:r>
                    <w:r>
                      <w:t>ure is placed). The whole thing is anchored, so it moves from page to page with the paragraph containing the anchor. Ho</w:t>
                    </w:r>
                    <w:r>
                      <w:t>w</w:t>
                    </w:r>
                    <w:r>
                      <w:t>ever, you can drag the anchor to whichever paragraph (and thus page) you want. There may be better ways to do figures in Word, bu</w:t>
                    </w:r>
                    <w:r w:rsidR="00986D64">
                      <w:t xml:space="preserve">t unfortunately I don’t know </w:t>
                    </w:r>
                    <w:r>
                      <w:t>any.</w:t>
                    </w:r>
                    <w:r>
                      <w:rPr>
                        <w:vanish/>
                      </w:rPr>
                      <w:t xml:space="preserve"> in the references</w:t>
                    </w:r>
                    <w:r>
                      <w:rPr>
                        <w:vanish/>
                      </w:rPr>
                      <w:t xml:space="preserve"> </w:t>
                    </w:r>
                    <w:r>
                      <w:rPr>
                        <w:vanish/>
                      </w:rPr>
                      <w:t xml:space="preserve">section at the end of this paper d be thnces with plain text (Alt style. However, in order to cross-reference in the references section at the end of this paper d be thnces with </w:t>
                    </w:r>
                    <w:r>
                      <w:rPr>
                        <w:vanish/>
                      </w:rPr>
                      <w:t>p</w:t>
                    </w:r>
                    <w:r>
                      <w:rPr>
                        <w:vanish/>
                      </w:rPr>
                      <w:t xml:space="preserve">lain text (Alt style. However, in order to cross-reference </w:t>
                    </w:r>
                  </w:p>
                </w:txbxContent>
              </v:textbox>
            </v:shape>
            <w10:wrap type="square" anchory="margin"/>
          </v:group>
        </w:pict>
      </w:r>
      <w:r w:rsidR="008E4E75">
        <w:t>Figures</w:t>
      </w:r>
    </w:p>
    <w:p w:rsidR="00A96FBB" w:rsidRDefault="008E4E75" w:rsidP="00567D09">
      <w:pPr>
        <w:pStyle w:val="SIGPLANParagraph1"/>
      </w:pPr>
      <w:r>
        <w:t xml:space="preserve">Figures should be </w:t>
      </w:r>
      <w:r w:rsidRPr="00792CE6">
        <w:t>placed</w:t>
      </w:r>
      <w:r>
        <w:t xml:space="preserve"> at top or bottom of page and </w:t>
      </w:r>
      <w:r w:rsidR="00A96FBB">
        <w:t xml:space="preserve">can </w:t>
      </w:r>
      <w:r>
        <w:t xml:space="preserve">span </w:t>
      </w:r>
      <w:r w:rsidR="00A96FBB">
        <w:t xml:space="preserve">one </w:t>
      </w:r>
      <w:r w:rsidR="006B284C">
        <w:t>(</w:t>
      </w:r>
      <w:smartTag w:uri="schemas.1und1.de/SoftPhone" w:element="Rufnummer">
        <w:r w:rsidR="006B284C">
          <w:t>240</w:t>
        </w:r>
      </w:smartTag>
      <w:r w:rsidR="006B284C">
        <w:t xml:space="preserve"> </w:t>
      </w:r>
      <w:r w:rsidR="002D6DAD">
        <w:t>points</w:t>
      </w:r>
      <w:r w:rsidR="006B284C">
        <w:t xml:space="preserve"> wide) </w:t>
      </w:r>
      <w:r w:rsidR="00A96FBB">
        <w:t>or both columns</w:t>
      </w:r>
      <w:r w:rsidR="006B284C">
        <w:t xml:space="preserve"> (</w:t>
      </w:r>
      <w:smartTag w:uri="schemas.1und1.de/SoftPhone" w:element="Rufnummer">
        <w:r w:rsidR="006B284C">
          <w:t>504</w:t>
        </w:r>
      </w:smartTag>
      <w:r w:rsidR="006B284C">
        <w:t xml:space="preserve"> </w:t>
      </w:r>
      <w:r w:rsidR="002D6DAD">
        <w:t>points</w:t>
      </w:r>
      <w:r w:rsidR="006B284C">
        <w:t xml:space="preserve"> wide)</w:t>
      </w:r>
      <w:r w:rsidR="00A96FBB">
        <w:t>. The latter</w:t>
      </w:r>
      <w:r>
        <w:t xml:space="preserve"> i</w:t>
      </w:r>
      <w:r>
        <w:t>m</w:t>
      </w:r>
      <w:r>
        <w:t>plies that the caption must be placed in a text field.</w:t>
      </w:r>
      <w:r w:rsidR="00F60D08">
        <w:t xml:space="preserve"> Use </w:t>
      </w:r>
      <w:r w:rsidR="004D33D9">
        <w:t xml:space="preserve">the </w:t>
      </w:r>
      <w:r w:rsidR="00F07DE1" w:rsidRPr="00F07DE1">
        <w:rPr>
          <w:rStyle w:val="SIGPLANComputer"/>
        </w:rPr>
        <w:t>SIGPLAN Figure caption</w:t>
      </w:r>
      <w:r w:rsidR="00F60D08">
        <w:t xml:space="preserve"> </w:t>
      </w:r>
      <w:r w:rsidR="004D33D9">
        <w:t xml:space="preserve">paragraph style </w:t>
      </w:r>
      <w:r w:rsidR="00F60D08">
        <w:t xml:space="preserve">to format the caption, and set ‘Figure n.’ (including the period) </w:t>
      </w:r>
      <w:r w:rsidR="00986D64">
        <w:t xml:space="preserve">in </w:t>
      </w:r>
      <w:r w:rsidR="00F60D08">
        <w:t>bold</w:t>
      </w:r>
      <w:r w:rsidR="00A96FBB">
        <w:t>face</w:t>
      </w:r>
      <w:r w:rsidR="00F60D08">
        <w:t xml:space="preserve">. Insert an en space behind the period. </w:t>
      </w:r>
      <w:r w:rsidR="004D33D9">
        <w:t>As with paragraph and su</w:t>
      </w:r>
      <w:r w:rsidR="004D33D9">
        <w:t>b</w:t>
      </w:r>
      <w:r w:rsidR="004D33D9">
        <w:t xml:space="preserve">paragraph headings above, </w:t>
      </w:r>
      <w:r w:rsidR="000F0333">
        <w:t xml:space="preserve">you can </w:t>
      </w:r>
      <w:r w:rsidR="000A0BF1">
        <w:t xml:space="preserve">have </w:t>
      </w:r>
      <w:r w:rsidR="000F0333">
        <w:t xml:space="preserve">the caption </w:t>
      </w:r>
      <w:r w:rsidR="000A0BF1">
        <w:t xml:space="preserve">inserted </w:t>
      </w:r>
      <w:r w:rsidR="000F0333">
        <w:t xml:space="preserve">automatically by selecting </w:t>
      </w:r>
      <w:r w:rsidR="000F0333" w:rsidRPr="004D33D9">
        <w:rPr>
          <w:rStyle w:val="SIGPLANComputer"/>
        </w:rPr>
        <w:t>Insert &gt; Aut</w:t>
      </w:r>
      <w:r w:rsidR="000F0333" w:rsidRPr="004D33D9">
        <w:rPr>
          <w:rStyle w:val="SIGPLANComputer"/>
        </w:rPr>
        <w:t>o</w:t>
      </w:r>
      <w:r w:rsidR="000F0333" w:rsidRPr="004D33D9">
        <w:rPr>
          <w:rStyle w:val="SIGPLANComputer"/>
        </w:rPr>
        <w:t xml:space="preserve">Text &gt; SIGPLAN </w:t>
      </w:r>
      <w:r w:rsidR="000F0333">
        <w:rPr>
          <w:rStyle w:val="SIGPLANComputer"/>
        </w:rPr>
        <w:t>Figure</w:t>
      </w:r>
      <w:r w:rsidR="000F0333">
        <w:t xml:space="preserve">. </w:t>
      </w:r>
      <w:r w:rsidR="00F60D08">
        <w:t>Note that you can group the figure and the text field containing the caption to keep them to</w:t>
      </w:r>
      <w:r w:rsidR="00A96FBB">
        <w:t>gether.</w:t>
      </w:r>
      <w:r w:rsidR="006B284C">
        <w:t xml:space="preserve"> If you don’t know how to do this, try to use </w:t>
      </w:r>
      <w:fldSimple w:instr=" REF _Ref154328964 \h \* MERGEFORMAT ">
        <w:r w:rsidR="009A76F8" w:rsidRPr="009A76F8">
          <w:t>Figure 1</w:t>
        </w:r>
      </w:fldSimple>
      <w:r w:rsidR="006B284C">
        <w:t xml:space="preserve"> as an e</w:t>
      </w:r>
      <w:r w:rsidR="006B284C">
        <w:t>x</w:t>
      </w:r>
      <w:r w:rsidR="00986D64">
        <w:t>ample.</w:t>
      </w:r>
    </w:p>
    <w:p w:rsidR="008E4E75" w:rsidRDefault="00E31A40" w:rsidP="00A96FBB">
      <w:pPr>
        <w:pStyle w:val="SIGPLANParagraph"/>
      </w:pPr>
      <w:r>
        <w:rPr>
          <w:noProof/>
          <w:lang w:val="de-DE" w:eastAsia="de-DE"/>
        </w:rPr>
        <w:pict>
          <v:group id="_x0000_s1053" style="position:absolute;left:0;text-align:left;margin-left:0;margin-top:0;width:240pt;height:137.45pt;z-index:251658240;mso-wrap-distance-top:20pt;mso-wrap-distance-bottom:20pt;mso-position-horizontal:left;mso-position-vertical:bottom;mso-position-vertical-relative:margin" coordorigin="1080,1439" coordsize="10121,3492">
            <v:group id="_x0000_s1054" editas="canvas" style="position:absolute;left:1080;top:1439;width:10121;height:2885;mso-wrap-distance-top:20pt;mso-wrap-distance-bottom:20pt;mso-position-horizontal-relative:margin;mso-position-vertical-relative:margin" coordorigin="2448,527" coordsize="15758,4379">
              <o:lock v:ext="edit" aspectratio="t"/>
              <v:shape id="_x0000_s1055" type="#_x0000_t75" style="position:absolute;left:2448;top:527;width:15758;height:4379" o:preferrelative="f">
                <v:fill o:detectmouseclick="t"/>
                <v:path o:extrusionok="t" o:connecttype="none"/>
                <o:lock v:ext="edit" text="t"/>
              </v:shape>
              <v:line id="_x0000_s1056" style="position:absolute;flip:y" from="2448,527" to="18080,4841"/>
              <v:line id="_x0000_s1057" style="position:absolute" from="2574,527" to="18206,4841"/>
            </v:group>
            <v:shape id="_x0000_s1058" type="#_x0000_t202" style="position:absolute;left:1080;top:4365;width:10121;height:566;mso-wrap-distance-top:20pt;mso-wrap-distance-bottom:20pt" stroked="f">
              <v:textbox style="mso-next-textbox:#_x0000_s1058;mso-fit-shape-to-text:t" inset="0,0,0,0">
                <w:txbxContent>
                  <w:p w:rsidR="00E94BE0" w:rsidRPr="004F0479" w:rsidRDefault="00E94BE0" w:rsidP="00565C89">
                    <w:pPr>
                      <w:pStyle w:val="SIGPLANFigurecaption"/>
                      <w:pBdr>
                        <w:top w:val="single" w:sz="4" w:space="1" w:color="auto"/>
                      </w:pBdr>
                      <w:jc w:val="center"/>
                    </w:pPr>
                    <w:bookmarkStart w:id="4" w:name="_Ref156787817"/>
                    <w:r w:rsidRPr="00275D42">
                      <w:rPr>
                        <w:b/>
                      </w:rPr>
                      <w:t xml:space="preserve">Figure </w:t>
                    </w:r>
                    <w:r w:rsidRPr="00275D42">
                      <w:rPr>
                        <w:b/>
                      </w:rPr>
                      <w:fldChar w:fldCharType="begin"/>
                    </w:r>
                    <w:r w:rsidRPr="00275D42">
                      <w:rPr>
                        <w:b/>
                      </w:rPr>
                      <w:instrText xml:space="preserve"> SEQ SIGPLAN_Figure \* ARABIC</w:instrText>
                    </w:r>
                    <w:r>
                      <w:rPr>
                        <w:b/>
                      </w:rPr>
                      <w:instrText xml:space="preserve"> </w:instrText>
                    </w:r>
                    <w:r w:rsidRPr="00275D42">
                      <w:rPr>
                        <w:b/>
                      </w:rPr>
                      <w:fldChar w:fldCharType="separate"/>
                    </w:r>
                    <w:r w:rsidR="00220D22">
                      <w:rPr>
                        <w:b/>
                        <w:noProof/>
                      </w:rPr>
                      <w:t>2</w:t>
                    </w:r>
                    <w:r w:rsidRPr="00275D42">
                      <w:rPr>
                        <w:b/>
                      </w:rPr>
                      <w:fldChar w:fldCharType="end"/>
                    </w:r>
                    <w:bookmarkEnd w:id="4"/>
                    <w:r w:rsidRPr="00275D42">
                      <w:rPr>
                        <w:b/>
                      </w:rPr>
                      <w:t>.</w:t>
                    </w:r>
                    <w:r w:rsidRPr="00275D42">
                      <w:rPr>
                        <w:b/>
                      </w:rPr>
                      <w:t> </w:t>
                    </w:r>
                    <w:r>
                      <w:t>This figure spans one column.</w:t>
                    </w:r>
                  </w:p>
                </w:txbxContent>
              </v:textbox>
            </v:shape>
            <w10:wrap type="square" anchory="margin"/>
          </v:group>
        </w:pict>
      </w:r>
      <w:r w:rsidR="00A96FBB">
        <w:t xml:space="preserve">A one-line </w:t>
      </w:r>
      <w:r w:rsidR="00F60D08">
        <w:t>caption should be centered</w:t>
      </w:r>
      <w:r w:rsidR="000A0BF1">
        <w:t xml:space="preserve"> (as </w:t>
      </w:r>
      <w:r w:rsidR="00832662">
        <w:t xml:space="preserve">that of </w:t>
      </w:r>
      <w:r w:rsidR="000A0BF1" w:rsidRPr="000A0BF1">
        <w:fldChar w:fldCharType="begin"/>
      </w:r>
      <w:r w:rsidR="000A0BF1" w:rsidRPr="000A0BF1">
        <w:instrText xml:space="preserve"> REF _Ref156787817 \h \* MERGEFORMAT </w:instrText>
      </w:r>
      <w:r w:rsidR="000A0BF1" w:rsidRPr="000A0BF1">
        <w:fldChar w:fldCharType="separate"/>
      </w:r>
      <w:proofErr w:type="gramStart"/>
      <w:r w:rsidR="009A76F8" w:rsidRPr="009A76F8">
        <w:t xml:space="preserve">Figure </w:t>
      </w:r>
      <w:proofErr w:type="gramEnd"/>
      <w:r w:rsidR="000A0BF1" w:rsidRPr="000A0BF1">
        <w:fldChar w:fldCharType="end"/>
      </w:r>
      <w:r w:rsidR="000A0BF1">
        <w:t>)</w:t>
      </w:r>
      <w:r w:rsidR="00A96FBB">
        <w:t xml:space="preserve">, </w:t>
      </w:r>
      <w:r w:rsidR="006B284C">
        <w:t xml:space="preserve">two or more lines </w:t>
      </w:r>
      <w:r w:rsidR="00F60D08">
        <w:t>ragged right</w:t>
      </w:r>
      <w:r w:rsidR="000A0BF1">
        <w:t xml:space="preserve"> (</w:t>
      </w:r>
      <w:fldSimple w:instr=" REF _Ref154328964 \h \* MERGEFORMAT ">
        <w:r w:rsidR="009A76F8" w:rsidRPr="009A76F8">
          <w:t>Figure 1</w:t>
        </w:r>
      </w:fldSimple>
      <w:r w:rsidR="000A0BF1">
        <w:t>)</w:t>
      </w:r>
      <w:r w:rsidR="00F60D08">
        <w:t xml:space="preserve">. </w:t>
      </w:r>
      <w:r w:rsidR="00A96FBB">
        <w:t xml:space="preserve">You can use the </w:t>
      </w:r>
      <w:r w:rsidR="000A0BF1">
        <w:t>Finis</w:t>
      </w:r>
      <w:r w:rsidR="000A0BF1">
        <w:t>h</w:t>
      </w:r>
      <w:r w:rsidR="000A0BF1">
        <w:t>ing Touches</w:t>
      </w:r>
      <w:r w:rsidR="00A96FBB">
        <w:t xml:space="preserve"> macro to have th</w:t>
      </w:r>
      <w:r w:rsidR="006B284C">
        <w:t>is</w:t>
      </w:r>
      <w:r w:rsidR="00A96FBB">
        <w:t xml:space="preserve"> done automatically.</w:t>
      </w:r>
      <w:r w:rsidR="00986D64">
        <w:t xml:space="preserve"> Figures should have a horizontal ruler above and below; </w:t>
      </w:r>
      <w:r w:rsidR="00CD4661">
        <w:t xml:space="preserve">the </w:t>
      </w:r>
      <w:r w:rsidR="00986D64">
        <w:t>one</w:t>
      </w:r>
      <w:r w:rsidR="000A0BF1">
        <w:t>s</w:t>
      </w:r>
      <w:r w:rsidR="00986D64">
        <w:t xml:space="preserve"> below </w:t>
      </w:r>
      <w:r w:rsidR="00CD4661">
        <w:t xml:space="preserve">in </w:t>
      </w:r>
      <w:fldSimple w:instr=" REF _Ref154328964 \h \* MERGEFORMAT ">
        <w:r w:rsidR="009A76F8" w:rsidRPr="009A76F8">
          <w:t>Figure 1</w:t>
        </w:r>
      </w:fldSimple>
      <w:r w:rsidR="00CD4661">
        <w:t xml:space="preserve"> </w:t>
      </w:r>
      <w:r w:rsidR="000A0BF1">
        <w:t xml:space="preserve">and </w:t>
      </w:r>
      <w:fldSimple w:instr=" REF _Ref156787817 \h \* MERGEFORMAT ">
        <w:r w:rsidR="009A76F8" w:rsidRPr="009A76F8">
          <w:t xml:space="preserve">Figure </w:t>
        </w:r>
      </w:fldSimple>
      <w:r w:rsidR="000A0BF1">
        <w:t xml:space="preserve"> are </w:t>
      </w:r>
      <w:r w:rsidR="00986D64">
        <w:t>part of the caption</w:t>
      </w:r>
      <w:r w:rsidR="00CD4661">
        <w:t>; t</w:t>
      </w:r>
      <w:r w:rsidR="00986D64">
        <w:t>he one</w:t>
      </w:r>
      <w:r w:rsidR="009C74F8">
        <w:t>s</w:t>
      </w:r>
      <w:r w:rsidR="00986D64">
        <w:t xml:space="preserve"> above </w:t>
      </w:r>
      <w:r w:rsidR="00CD4661">
        <w:t xml:space="preserve">(which </w:t>
      </w:r>
      <w:r w:rsidR="009C74F8">
        <w:t xml:space="preserve">are </w:t>
      </w:r>
      <w:r w:rsidR="00CD4661">
        <w:t xml:space="preserve">missing in this template) </w:t>
      </w:r>
      <w:r w:rsidR="00986D64">
        <w:t>must be inserted manually.</w:t>
      </w:r>
      <w:r w:rsidR="00CD4661">
        <w:t xml:space="preserve"> Unfortunat</w:t>
      </w:r>
      <w:r w:rsidR="00CD4661">
        <w:t>e</w:t>
      </w:r>
      <w:r w:rsidR="00CD4661">
        <w:t xml:space="preserve">ly, I found no </w:t>
      </w:r>
      <w:r w:rsidR="009C74F8">
        <w:t xml:space="preserve">recommendable </w:t>
      </w:r>
      <w:r w:rsidR="00CD4661">
        <w:t>way to do so.</w:t>
      </w:r>
    </w:p>
    <w:p w:rsidR="00D86495" w:rsidRDefault="00D86495" w:rsidP="00D86495">
      <w:pPr>
        <w:pStyle w:val="SIGPLANSectionheading"/>
      </w:pPr>
      <w:r>
        <w:t>Math Displays</w:t>
      </w:r>
    </w:p>
    <w:p w:rsidR="00683DD5" w:rsidRDefault="00683DD5" w:rsidP="00D86495">
      <w:pPr>
        <w:pStyle w:val="SIGPLANParagraph1"/>
      </w:pPr>
      <w:r>
        <w:t>There are two recommended ways to insert equations. One is to use a paragraph formatted with</w:t>
      </w:r>
      <w:r w:rsidR="009C74F8">
        <w:t xml:space="preserve"> the</w:t>
      </w:r>
      <w:r>
        <w:t xml:space="preserve"> </w:t>
      </w:r>
      <w:r w:rsidR="00F07DE1" w:rsidRPr="00F07DE1">
        <w:rPr>
          <w:rStyle w:val="SIGPLANComputer"/>
        </w:rPr>
        <w:t>SIGPLAN Equation</w:t>
      </w:r>
      <w:r w:rsidR="009C74F8">
        <w:t xml:space="preserve"> paragraph style</w:t>
      </w:r>
      <w:r>
        <w:t>, as in</w:t>
      </w:r>
    </w:p>
    <w:p w:rsidR="00D13D8B" w:rsidRDefault="00D13D8B" w:rsidP="00683DD5">
      <w:pPr>
        <w:pStyle w:val="SIGPLANEquation"/>
      </w:pPr>
      <w:proofErr w:type="gramStart"/>
      <w:r>
        <w:t>equation</w:t>
      </w:r>
      <w:proofErr w:type="gramEnd"/>
    </w:p>
    <w:p w:rsidR="00D13D8B" w:rsidRPr="00D13D8B" w:rsidRDefault="00D13D8B" w:rsidP="00D13D8B">
      <w:pPr>
        <w:pStyle w:val="SIGPLANParagraph1"/>
      </w:pPr>
      <w:r>
        <w:t>If you want to add an equation number</w:t>
      </w:r>
      <w:r w:rsidR="00CD4661">
        <w:t xml:space="preserve"> </w:t>
      </w:r>
      <w:r>
        <w:t>as in</w:t>
      </w:r>
    </w:p>
    <w:p w:rsidR="00683DD5" w:rsidRDefault="00D13D8B" w:rsidP="00683DD5">
      <w:pPr>
        <w:pStyle w:val="SIGPLANEquation"/>
      </w:pPr>
      <w:r>
        <w:tab/>
      </w:r>
      <w:proofErr w:type="gramStart"/>
      <w:r w:rsidR="00683DD5">
        <w:t>equation</w:t>
      </w:r>
      <w:proofErr w:type="gramEnd"/>
      <w:r>
        <w:tab/>
      </w:r>
      <w:bookmarkStart w:id="5" w:name="_Ref154326298"/>
      <w:r w:rsidRPr="006B284C">
        <w:t>(</w:t>
      </w:r>
      <w:r w:rsidRPr="006B284C">
        <w:fldChar w:fldCharType="begin"/>
      </w:r>
      <w:r w:rsidRPr="006B284C">
        <w:instrText xml:space="preserve"> SEQ SIGPLAN_Equ</w:instrText>
      </w:r>
      <w:r w:rsidRPr="006B284C">
        <w:instrText>a</w:instrText>
      </w:r>
      <w:r w:rsidRPr="006B284C">
        <w:instrText xml:space="preserve">tion\* ARABIC </w:instrText>
      </w:r>
      <w:r w:rsidRPr="006B284C">
        <w:fldChar w:fldCharType="separate"/>
      </w:r>
      <w:r w:rsidR="009A76F8">
        <w:rPr>
          <w:noProof/>
        </w:rPr>
        <w:t>1</w:t>
      </w:r>
      <w:r w:rsidRPr="006B284C">
        <w:fldChar w:fldCharType="end"/>
      </w:r>
      <w:r w:rsidRPr="006B284C">
        <w:t>)</w:t>
      </w:r>
      <w:bookmarkEnd w:id="5"/>
    </w:p>
    <w:p w:rsidR="00CD4661" w:rsidRDefault="00CD4661" w:rsidP="00D86495">
      <w:pPr>
        <w:pStyle w:val="SIGPLANParagraph1"/>
      </w:pPr>
      <w:proofErr w:type="gramStart"/>
      <w:r>
        <w:t>insert</w:t>
      </w:r>
      <w:proofErr w:type="gramEnd"/>
      <w:r>
        <w:t xml:space="preserve"> a tab before and after the equation, and insert the </w:t>
      </w:r>
      <w:r w:rsidR="00F07DE1" w:rsidRPr="00F07DE1">
        <w:rPr>
          <w:rStyle w:val="SIGPLANComputer"/>
        </w:rPr>
        <w:t>SIGPLAN Equation</w:t>
      </w:r>
      <w:r>
        <w:t xml:space="preserve"> AutoText from the </w:t>
      </w:r>
      <w:r w:rsidRPr="00FE417A">
        <w:rPr>
          <w:rStyle w:val="SIGPLANComputer"/>
        </w:rPr>
        <w:t>Insert &gt; AutoText</w:t>
      </w:r>
      <w:r>
        <w:t xml:space="preserve"> menu.</w:t>
      </w:r>
    </w:p>
    <w:p w:rsidR="00D86495" w:rsidRPr="00D86495" w:rsidRDefault="00D13D8B" w:rsidP="00CD4661">
      <w:pPr>
        <w:pStyle w:val="SIGPLANParagraph"/>
      </w:pPr>
      <w:r>
        <w:t>The other is to enter e</w:t>
      </w:r>
      <w:r w:rsidR="00DF1BE9">
        <w:t xml:space="preserve">quations in a 1 row 2 column table, with an (optional) right-aligned sequence number </w:t>
      </w:r>
      <w:r w:rsidR="009C74F8">
        <w:t xml:space="preserve">(inserted as above) </w:t>
      </w:r>
      <w:r w:rsidR="00DF1BE9">
        <w:t xml:space="preserve">in the right column. </w:t>
      </w:r>
      <w:r>
        <w:t>Note that the tabs don’t wor</w:t>
      </w:r>
      <w:r w:rsidR="00CD4661">
        <w:t xml:space="preserve">k within </w:t>
      </w:r>
      <w:r>
        <w:t>table</w:t>
      </w:r>
      <w:r w:rsidR="00CD4661">
        <w:t>s</w:t>
      </w:r>
      <w:r>
        <w:t>; therefore, the equation is always centered in the table’s first co</w:t>
      </w:r>
      <w:r>
        <w:t>l</w:t>
      </w:r>
      <w:r>
        <w:t>umn</w:t>
      </w:r>
      <w:r w:rsidR="00CD4661">
        <w:t>, which may not be what you want</w:t>
      </w:r>
      <w:r>
        <w:t>.</w:t>
      </w:r>
    </w:p>
    <w:tbl>
      <w:tblPr>
        <w:tblW w:w="5000" w:type="pct"/>
        <w:tblCellMar>
          <w:left w:w="0" w:type="dxa"/>
          <w:right w:w="0" w:type="dxa"/>
        </w:tblCellMar>
        <w:tblLook w:val="0000"/>
      </w:tblPr>
      <w:tblGrid>
        <w:gridCol w:w="4386"/>
        <w:gridCol w:w="414"/>
      </w:tblGrid>
      <w:tr w:rsidR="00D86495" w:rsidTr="00DF1BE9">
        <w:tblPrEx>
          <w:tblCellMar>
            <w:top w:w="0" w:type="dxa"/>
            <w:bottom w:w="0" w:type="dxa"/>
          </w:tblCellMar>
        </w:tblPrEx>
        <w:trPr>
          <w:cantSplit/>
        </w:trPr>
        <w:tc>
          <w:tcPr>
            <w:tcW w:w="4569" w:type="pct"/>
          </w:tcPr>
          <w:p w:rsidR="00DF1BE9" w:rsidRDefault="00683DD5" w:rsidP="00D13D8B">
            <w:pPr>
              <w:pStyle w:val="SIGPLANEquation"/>
            </w:pPr>
            <w:r>
              <w:t>equation</w:t>
            </w:r>
            <w:r w:rsidR="00D13D8B">
              <w:t xml:space="preserve"> 1</w:t>
            </w:r>
            <w:r w:rsidR="00D13D8B">
              <w:br/>
              <w:t>equation 2</w:t>
            </w:r>
          </w:p>
        </w:tc>
        <w:tc>
          <w:tcPr>
            <w:tcW w:w="431" w:type="pct"/>
            <w:vAlign w:val="center"/>
          </w:tcPr>
          <w:p w:rsidR="00D86495" w:rsidRPr="006B284C" w:rsidRDefault="00D86495" w:rsidP="006B284C">
            <w:pPr>
              <w:pStyle w:val="SIGPLANEquationnumber"/>
            </w:pPr>
            <w:r w:rsidRPr="006B284C">
              <w:t>(</w:t>
            </w:r>
            <w:r w:rsidR="006B284C" w:rsidRPr="006B284C">
              <w:fldChar w:fldCharType="begin"/>
            </w:r>
            <w:r w:rsidR="006B284C" w:rsidRPr="006B284C">
              <w:instrText xml:space="preserve"> SEQ SI</w:instrText>
            </w:r>
            <w:r w:rsidR="006B284C" w:rsidRPr="006B284C">
              <w:instrText>G</w:instrText>
            </w:r>
            <w:r w:rsidR="006B284C" w:rsidRPr="006B284C">
              <w:instrText>PLAN_Equ</w:instrText>
            </w:r>
            <w:r w:rsidR="006B284C" w:rsidRPr="006B284C">
              <w:instrText>a</w:instrText>
            </w:r>
            <w:r w:rsidR="006B284C" w:rsidRPr="006B284C">
              <w:instrText xml:space="preserve">tion\* ARABIC </w:instrText>
            </w:r>
            <w:r w:rsidR="006B284C" w:rsidRPr="006B284C">
              <w:fldChar w:fldCharType="separate"/>
            </w:r>
            <w:r w:rsidR="009A76F8">
              <w:rPr>
                <w:noProof/>
              </w:rPr>
              <w:t>2</w:t>
            </w:r>
            <w:r w:rsidR="006B284C" w:rsidRPr="006B284C">
              <w:fldChar w:fldCharType="end"/>
            </w:r>
            <w:r w:rsidRPr="006B284C">
              <w:t>)</w:t>
            </w:r>
          </w:p>
        </w:tc>
      </w:tr>
    </w:tbl>
    <w:p w:rsidR="00A7681E" w:rsidRDefault="00D13D8B" w:rsidP="005D643D">
      <w:pPr>
        <w:pStyle w:val="SIGPLANParagraph1"/>
      </w:pPr>
      <w:r>
        <w:t xml:space="preserve">You can have multiple lines within </w:t>
      </w:r>
      <w:r w:rsidR="00A7681E">
        <w:t>each table row</w:t>
      </w:r>
      <w:r>
        <w:t>; the equ</w:t>
      </w:r>
      <w:r>
        <w:t>a</w:t>
      </w:r>
      <w:r>
        <w:t>tion sequence number is then centered vertically (which is prob</w:t>
      </w:r>
      <w:r>
        <w:t>a</w:t>
      </w:r>
      <w:r>
        <w:t>bly the only true advantage of using the table). Note that Word i</w:t>
      </w:r>
      <w:r>
        <w:t>g</w:t>
      </w:r>
      <w:r>
        <w:t xml:space="preserve">nores the “no space between paragraphs of same style” setting within tables, so you might prefer to </w:t>
      </w:r>
      <w:r w:rsidR="00A7681E">
        <w:t xml:space="preserve">insert a hard line break (by </w:t>
      </w:r>
      <w:r>
        <w:t>press</w:t>
      </w:r>
      <w:r w:rsidR="00A7681E">
        <w:t>ing</w:t>
      </w:r>
      <w:r>
        <w:t xml:space="preserve"> </w:t>
      </w:r>
      <w:r w:rsidRPr="00FE417A">
        <w:rPr>
          <w:rStyle w:val="SIGPLANComputer"/>
        </w:rPr>
        <w:t>Shift + Return</w:t>
      </w:r>
      <w:r w:rsidR="00A7681E">
        <w:t xml:space="preserve">) </w:t>
      </w:r>
      <w:r>
        <w:t>for more than one line.</w:t>
      </w:r>
    </w:p>
    <w:p w:rsidR="005D643D" w:rsidRDefault="006B284C" w:rsidP="00D314D8">
      <w:pPr>
        <w:pStyle w:val="SIGPLANParagraph"/>
      </w:pPr>
      <w:r>
        <w:lastRenderedPageBreak/>
        <w:t xml:space="preserve">You can </w:t>
      </w:r>
      <w:r w:rsidR="000F486A">
        <w:t>cross reference</w:t>
      </w:r>
      <w:r>
        <w:t xml:space="preserve"> an equation </w:t>
      </w:r>
      <w:r w:rsidR="00D314D8">
        <w:t>from the text</w:t>
      </w:r>
      <w:r w:rsidR="00CD4661">
        <w:t xml:space="preserve">, as in </w:t>
      </w:r>
      <w:r w:rsidR="00CD4661">
        <w:fldChar w:fldCharType="begin"/>
      </w:r>
      <w:r w:rsidR="00CD4661">
        <w:instrText xml:space="preserve"> REF _Ref154326298 \h </w:instrText>
      </w:r>
      <w:r w:rsidR="00CD4661">
        <w:fldChar w:fldCharType="separate"/>
      </w:r>
      <w:r w:rsidR="009A76F8" w:rsidRPr="006B284C">
        <w:t>(</w:t>
      </w:r>
      <w:r w:rsidR="009A76F8">
        <w:rPr>
          <w:noProof/>
        </w:rPr>
        <w:t>1</w:t>
      </w:r>
      <w:r w:rsidR="009A76F8" w:rsidRPr="006B284C">
        <w:t>)</w:t>
      </w:r>
      <w:r w:rsidR="00CD4661">
        <w:fldChar w:fldCharType="end"/>
      </w:r>
      <w:r w:rsidR="00CD4661">
        <w:t>,</w:t>
      </w:r>
      <w:r w:rsidR="00D314D8">
        <w:t xml:space="preserve"> in very much the same way as you can refe</w:t>
      </w:r>
      <w:r w:rsidR="00D314D8">
        <w:t>r</w:t>
      </w:r>
      <w:r w:rsidR="00D314D8">
        <w:t>ence a figure, simply by u</w:t>
      </w:r>
      <w:r w:rsidR="00D314D8">
        <w:t>s</w:t>
      </w:r>
      <w:r w:rsidR="00D314D8">
        <w:t>ing Word’s cross</w:t>
      </w:r>
      <w:r w:rsidR="001E69B3">
        <w:t xml:space="preserve"> </w:t>
      </w:r>
      <w:r w:rsidR="00D314D8">
        <w:t>referencing facility (</w:t>
      </w:r>
      <w:r w:rsidR="00D314D8" w:rsidRPr="00DF2B39">
        <w:rPr>
          <w:rStyle w:val="SIGPLANComputer"/>
        </w:rPr>
        <w:t>Insert &gt; Reference &gt; Cross Re</w:t>
      </w:r>
      <w:r w:rsidR="00D314D8" w:rsidRPr="00DF2B39">
        <w:rPr>
          <w:rStyle w:val="SIGPLANComputer"/>
        </w:rPr>
        <w:t>f</w:t>
      </w:r>
      <w:r w:rsidR="00D314D8" w:rsidRPr="00DF2B39">
        <w:rPr>
          <w:rStyle w:val="SIGPLANComputer"/>
        </w:rPr>
        <w:t>erence &gt; SIGPLAN Equation</w:t>
      </w:r>
      <w:r w:rsidR="00D314D8">
        <w:t>).</w:t>
      </w:r>
    </w:p>
    <w:p w:rsidR="008F55F3" w:rsidRDefault="008F55F3" w:rsidP="008F5A22">
      <w:pPr>
        <w:pStyle w:val="SIGPLANSectionheading"/>
      </w:pPr>
      <w:r>
        <w:t>Enunciations</w:t>
      </w:r>
    </w:p>
    <w:p w:rsidR="008F55F3" w:rsidRDefault="00E73E9B" w:rsidP="00FD0579">
      <w:pPr>
        <w:pStyle w:val="SIGPLANParagraph1"/>
      </w:pPr>
      <w:r>
        <w:t xml:space="preserve">Enunciations are </w:t>
      </w:r>
      <w:r w:rsidR="00D314D8">
        <w:t xml:space="preserve">paragraphs containing </w:t>
      </w:r>
      <w:r>
        <w:t xml:space="preserve">theorems, lemmas, proofs, etc. </w:t>
      </w:r>
      <w:r w:rsidR="00FD0579">
        <w:t xml:space="preserve">Use </w:t>
      </w:r>
      <w:r w:rsidR="00F07DE1" w:rsidRPr="00F07DE1">
        <w:rPr>
          <w:rStyle w:val="SIGPLANComputer"/>
        </w:rPr>
        <w:t>SIGPLAN Enunciation</w:t>
      </w:r>
      <w:r w:rsidR="00FD0579">
        <w:t xml:space="preserve"> paragraph style for the par</w:t>
      </w:r>
      <w:r w:rsidR="00FD0579">
        <w:t>a</w:t>
      </w:r>
      <w:r w:rsidR="00FD0579">
        <w:t xml:space="preserve">graph and </w:t>
      </w:r>
      <w:r w:rsidR="00F07DE1" w:rsidRPr="00F07DE1">
        <w:rPr>
          <w:rStyle w:val="SIGPLANComputer"/>
        </w:rPr>
        <w:t>SIGPLAN Enunciation caption</w:t>
      </w:r>
      <w:r w:rsidR="00FD0579">
        <w:t xml:space="preserve"> character style for the caption. Paragraphs following an enunciation need not be i</w:t>
      </w:r>
      <w:r w:rsidR="00FD0579">
        <w:t>n</w:t>
      </w:r>
      <w:r w:rsidR="00FD0579">
        <w:t xml:space="preserve">dented (i.e., you can use </w:t>
      </w:r>
      <w:r w:rsidR="00F07DE1" w:rsidRPr="00F07DE1">
        <w:rPr>
          <w:rStyle w:val="SIGPLANComputer"/>
        </w:rPr>
        <w:t>SIGPLAN Paragraph 1</w:t>
      </w:r>
      <w:r w:rsidR="00D314D8">
        <w:t xml:space="preserve"> for </w:t>
      </w:r>
      <w:r w:rsidR="00A7681E">
        <w:t xml:space="preserve">subsequent </w:t>
      </w:r>
      <w:r w:rsidR="00D314D8">
        <w:t>par</w:t>
      </w:r>
      <w:r w:rsidR="00D314D8">
        <w:t>a</w:t>
      </w:r>
      <w:r w:rsidR="00D314D8">
        <w:t>graphs</w:t>
      </w:r>
      <w:r w:rsidR="00FD0579">
        <w:t>).</w:t>
      </w:r>
    </w:p>
    <w:p w:rsidR="00D314D8" w:rsidRDefault="00D314D8" w:rsidP="008F55F3">
      <w:pPr>
        <w:pStyle w:val="SIGPLANParagraph"/>
      </w:pPr>
      <w:r>
        <w:t xml:space="preserve">As with figures and equations, </w:t>
      </w:r>
      <w:r w:rsidR="00FD0579">
        <w:t>Word’s AutoText feature can be used to insert a template naming (and numbering) the enunci</w:t>
      </w:r>
      <w:r w:rsidR="00FD0579">
        <w:t>a</w:t>
      </w:r>
      <w:r w:rsidR="00FD0579">
        <w:t xml:space="preserve">tion. For this, choose </w:t>
      </w:r>
      <w:r w:rsidR="00FD0579" w:rsidRPr="006E2AA1">
        <w:rPr>
          <w:rStyle w:val="SIGPLANComputer"/>
        </w:rPr>
        <w:t>Insert &gt; AutoText</w:t>
      </w:r>
      <w:r w:rsidR="00FD0579">
        <w:t xml:space="preserve"> from the menu and select the corresponding </w:t>
      </w:r>
      <w:r>
        <w:t>entry</w:t>
      </w:r>
      <w:r w:rsidR="00FD0579">
        <w:t xml:space="preserve">. If the current paragraph </w:t>
      </w:r>
      <w:r>
        <w:t>is forma</w:t>
      </w:r>
      <w:r>
        <w:t>t</w:t>
      </w:r>
      <w:r>
        <w:t xml:space="preserve">ted with </w:t>
      </w:r>
      <w:r w:rsidR="00FD0579">
        <w:t xml:space="preserve">the </w:t>
      </w:r>
      <w:r w:rsidR="00F07DE1" w:rsidRPr="00F07DE1">
        <w:rPr>
          <w:rStyle w:val="SIGPLANComputer"/>
        </w:rPr>
        <w:t>SIGPLAN Enunciation</w:t>
      </w:r>
      <w:r w:rsidR="00FD0579">
        <w:t xml:space="preserve"> paragraph style, the </w:t>
      </w:r>
      <w:r>
        <w:t>appl</w:t>
      </w:r>
      <w:r>
        <w:t>i</w:t>
      </w:r>
      <w:r>
        <w:t xml:space="preserve">cable AutoText </w:t>
      </w:r>
      <w:r w:rsidR="00FD0579">
        <w:t>entries are pre</w:t>
      </w:r>
      <w:r w:rsidR="00D64534">
        <w:t>-</w:t>
      </w:r>
      <w:r w:rsidR="00FD0579">
        <w:t>selected.</w:t>
      </w:r>
    </w:p>
    <w:p w:rsidR="00FD0579" w:rsidRPr="008F55F3" w:rsidRDefault="00D64534" w:rsidP="008F55F3">
      <w:pPr>
        <w:pStyle w:val="SIGPLANParagraph"/>
      </w:pPr>
      <w:r>
        <w:t>Alternative</w:t>
      </w:r>
      <w:r w:rsidR="00D314D8">
        <w:t>ly</w:t>
      </w:r>
      <w:r>
        <w:t>, you can copy and paste the following par</w:t>
      </w:r>
      <w:r>
        <w:t>a</w:t>
      </w:r>
      <w:r>
        <w:t>graphs.</w:t>
      </w:r>
    </w:p>
    <w:p w:rsidR="008F55F3" w:rsidRDefault="008F55F3" w:rsidP="00AB613B">
      <w:pPr>
        <w:pStyle w:val="SIGPLANEnunciation"/>
      </w:pPr>
      <w:proofErr w:type="gramStart"/>
      <w:r w:rsidRPr="00C8305F">
        <w:rPr>
          <w:rStyle w:val="SIGPLANEnunciationcaption"/>
        </w:rPr>
        <w:t xml:space="preserve">Theorem </w:t>
      </w:r>
      <w:r w:rsidRPr="00C8305F">
        <w:rPr>
          <w:rStyle w:val="SIGPLANEnunciationcaption"/>
        </w:rPr>
        <w:fldChar w:fldCharType="begin"/>
      </w:r>
      <w:r w:rsidRPr="00C8305F">
        <w:rPr>
          <w:rStyle w:val="SIGPLANEnunciationcaption"/>
        </w:rPr>
        <w:instrText xml:space="preserve"> SEQ </w:instrText>
      </w:r>
      <w:r w:rsidR="00C8305F" w:rsidRPr="00C8305F">
        <w:rPr>
          <w:rStyle w:val="SIGPLANEnunciationcaption"/>
        </w:rPr>
        <w:instrText>SIGPLAN_</w:instrText>
      </w:r>
      <w:r w:rsidR="003A6775" w:rsidRPr="00C8305F">
        <w:rPr>
          <w:rStyle w:val="SIGPLANEnunciationcaption"/>
        </w:rPr>
        <w:instrText>Theorem</w:instrText>
      </w:r>
      <w:r w:rsidRPr="00C8305F">
        <w:rPr>
          <w:rStyle w:val="SIGPLANEnunciationcaption"/>
        </w:rPr>
        <w:instrText xml:space="preserve"> \* ARABIC </w:instrText>
      </w:r>
      <w:r w:rsidRPr="00C8305F">
        <w:rPr>
          <w:rStyle w:val="SIGPLANEnunciationcaption"/>
        </w:rPr>
        <w:fldChar w:fldCharType="separate"/>
      </w:r>
      <w:r w:rsidR="009A76F8">
        <w:rPr>
          <w:rStyle w:val="SIGPLANEnunciationcaption"/>
          <w:noProof/>
        </w:rPr>
        <w:t>1</w:t>
      </w:r>
      <w:r w:rsidRPr="00C8305F">
        <w:rPr>
          <w:rStyle w:val="SIGPLANEnunciationcaption"/>
        </w:rPr>
        <w:fldChar w:fldCharType="end"/>
      </w:r>
      <w:r>
        <w:t xml:space="preserve"> </w:t>
      </w:r>
      <w:r w:rsidRPr="00AB1D58">
        <w:t>(</w:t>
      </w:r>
      <w:r>
        <w:t>name</w:t>
      </w:r>
      <w:r w:rsidRPr="00AB1D58">
        <w:t>).</w:t>
      </w:r>
      <w:proofErr w:type="gramEnd"/>
      <w:r>
        <w:t> </w:t>
      </w:r>
      <w:r>
        <w:t xml:space="preserve">One </w:t>
      </w:r>
      <w:proofErr w:type="spellStart"/>
      <w:r>
        <w:t>em</w:t>
      </w:r>
      <w:proofErr w:type="spellEnd"/>
      <w:r>
        <w:t xml:space="preserve"> space </w:t>
      </w:r>
      <w:r w:rsidR="00E73E9B">
        <w:t xml:space="preserve">must </w:t>
      </w:r>
      <w:r>
        <w:t xml:space="preserve">follow the period. </w:t>
      </w:r>
      <w:r w:rsidR="00E73E9B">
        <w:t>The n</w:t>
      </w:r>
      <w:r>
        <w:t xml:space="preserve">ame is not </w:t>
      </w:r>
      <w:r w:rsidR="00E73E9B">
        <w:t xml:space="preserve">set </w:t>
      </w:r>
      <w:r>
        <w:t xml:space="preserve">in small caps. </w:t>
      </w:r>
      <w:r w:rsidR="00E73E9B">
        <w:t xml:space="preserve">The leading text can be inserted using </w:t>
      </w:r>
      <w:r w:rsidR="00E73E9B" w:rsidRPr="006E2AA1">
        <w:rPr>
          <w:rStyle w:val="SIGPLANComputer"/>
        </w:rPr>
        <w:t>Insert &gt; Aut</w:t>
      </w:r>
      <w:r w:rsidR="00E73E9B" w:rsidRPr="006E2AA1">
        <w:rPr>
          <w:rStyle w:val="SIGPLANComputer"/>
        </w:rPr>
        <w:t>o</w:t>
      </w:r>
      <w:r w:rsidR="00E73E9B" w:rsidRPr="006E2AA1">
        <w:rPr>
          <w:rStyle w:val="SIGPLANComputer"/>
        </w:rPr>
        <w:t>Text &gt; SIGPLAN Theorem</w:t>
      </w:r>
      <w:r w:rsidR="00E73E9B">
        <w:t>.</w:t>
      </w:r>
    </w:p>
    <w:p w:rsidR="00E73E9B" w:rsidRDefault="00E73E9B" w:rsidP="00E73E9B">
      <w:pPr>
        <w:pStyle w:val="SIGPLANEnunciation"/>
      </w:pPr>
      <w:proofErr w:type="gramStart"/>
      <w:r w:rsidRPr="00C8305F">
        <w:rPr>
          <w:rStyle w:val="SIGPLANEnunciationcaption"/>
        </w:rPr>
        <w:t>Proof</w:t>
      </w:r>
      <w:r w:rsidRPr="00AB1D58">
        <w:t>.</w:t>
      </w:r>
      <w:proofErr w:type="gramEnd"/>
      <w:r>
        <w:t> </w:t>
      </w:r>
      <w:r w:rsidRPr="00E73E9B">
        <w:t xml:space="preserve"> </w:t>
      </w:r>
      <w:r>
        <w:t xml:space="preserve">One </w:t>
      </w:r>
      <w:proofErr w:type="spellStart"/>
      <w:r>
        <w:t>em</w:t>
      </w:r>
      <w:proofErr w:type="spellEnd"/>
      <w:r>
        <w:t xml:space="preserve"> space must follow the period. The leading text can be inserted using </w:t>
      </w:r>
      <w:r w:rsidRPr="006E2AA1">
        <w:rPr>
          <w:rStyle w:val="SIGPLANComputer"/>
        </w:rPr>
        <w:t xml:space="preserve">Insert &gt; AutoText &gt; SIGPLAN </w:t>
      </w:r>
      <w:r w:rsidR="00FD0579" w:rsidRPr="006E2AA1">
        <w:rPr>
          <w:rStyle w:val="SIGPLANComputer"/>
        </w:rPr>
        <w:t>Proof</w:t>
      </w:r>
      <w:r>
        <w:t>.</w:t>
      </w:r>
    </w:p>
    <w:p w:rsidR="00C8305F" w:rsidRDefault="00C8305F" w:rsidP="00AB613B">
      <w:pPr>
        <w:pStyle w:val="SIGPLANEnunciation"/>
      </w:pPr>
      <w:bookmarkStart w:id="6" w:name="_Ref154384719"/>
      <w:r w:rsidRPr="00C8305F">
        <w:rPr>
          <w:rStyle w:val="SIGPLANEnunciationcaption"/>
        </w:rPr>
        <w:t xml:space="preserve">Lemma </w:t>
      </w:r>
      <w:r w:rsidRPr="00C8305F">
        <w:rPr>
          <w:rStyle w:val="SIGPLANEnunciationcaption"/>
        </w:rPr>
        <w:fldChar w:fldCharType="begin"/>
      </w:r>
      <w:r w:rsidRPr="00C8305F">
        <w:rPr>
          <w:rStyle w:val="SIGPLANEnunciationcaption"/>
        </w:rPr>
        <w:instrText xml:space="preserve"> SEQ SIGPLAN_Lemma \* ARABIC </w:instrText>
      </w:r>
      <w:r w:rsidRPr="00C8305F">
        <w:rPr>
          <w:rStyle w:val="SIGPLANEnunciationcaption"/>
        </w:rPr>
        <w:fldChar w:fldCharType="separate"/>
      </w:r>
      <w:r w:rsidR="009A76F8">
        <w:rPr>
          <w:rStyle w:val="SIGPLANEnunciationcaption"/>
          <w:noProof/>
        </w:rPr>
        <w:t>1</w:t>
      </w:r>
      <w:r w:rsidRPr="00C8305F">
        <w:rPr>
          <w:rStyle w:val="SIGPLANEnunciationcaption"/>
        </w:rPr>
        <w:fldChar w:fldCharType="end"/>
      </w:r>
      <w:bookmarkEnd w:id="6"/>
      <w:r>
        <w:t xml:space="preserve"> </w:t>
      </w:r>
      <w:r w:rsidRPr="00AB1D58">
        <w:t>(</w:t>
      </w:r>
      <w:r>
        <w:t>name</w:t>
      </w:r>
      <w:r w:rsidRPr="00AB1D58">
        <w:t>).</w:t>
      </w:r>
      <w:r>
        <w:t> </w:t>
      </w:r>
      <w:r w:rsidR="00FD0579">
        <w:t xml:space="preserve">One </w:t>
      </w:r>
      <w:proofErr w:type="spellStart"/>
      <w:r w:rsidR="00FD0579">
        <w:t>em</w:t>
      </w:r>
      <w:proofErr w:type="spellEnd"/>
      <w:r w:rsidR="00FD0579">
        <w:t xml:space="preserve"> space must follow the period. The name is not set in small caps. The leading text can be inserted using </w:t>
      </w:r>
      <w:r w:rsidR="00FD0579" w:rsidRPr="00DF2B39">
        <w:rPr>
          <w:rStyle w:val="SIGPLANComputer"/>
        </w:rPr>
        <w:t>Insert &gt; AutoText &gt; SI</w:t>
      </w:r>
      <w:r w:rsidR="00FD0579" w:rsidRPr="00DF2B39">
        <w:rPr>
          <w:rStyle w:val="SIGPLANComputer"/>
        </w:rPr>
        <w:t>G</w:t>
      </w:r>
      <w:r w:rsidR="00FD0579" w:rsidRPr="00DF2B39">
        <w:rPr>
          <w:rStyle w:val="SIGPLANComputer"/>
        </w:rPr>
        <w:t xml:space="preserve">PLAN </w:t>
      </w:r>
      <w:r w:rsidR="004764AD" w:rsidRPr="00DF2B39">
        <w:rPr>
          <w:rStyle w:val="SIGPLANComputer"/>
        </w:rPr>
        <w:t>Lemma</w:t>
      </w:r>
      <w:r w:rsidR="00FD0579">
        <w:t>.</w:t>
      </w:r>
    </w:p>
    <w:p w:rsidR="00D64534" w:rsidRDefault="00D64534" w:rsidP="00D64534">
      <w:pPr>
        <w:pStyle w:val="SIGPLANParagraph1"/>
      </w:pPr>
      <w:r>
        <w:t>Last but not least, you can use (copy and paste) the following paragraph for creating enuncia</w:t>
      </w:r>
      <w:r w:rsidR="00A7681E">
        <w:t>tions, and then right-click on “</w:t>
      </w:r>
      <w:r w:rsidR="00F824AB">
        <w:t>SI</w:t>
      </w:r>
      <w:r w:rsidR="00F824AB">
        <w:t>G</w:t>
      </w:r>
      <w:r w:rsidR="00F824AB">
        <w:t>PLAN Enunciation</w:t>
      </w:r>
      <w:r w:rsidR="00A7681E">
        <w:t>” and select the kind of the enu</w:t>
      </w:r>
      <w:r w:rsidR="00A7681E">
        <w:t>n</w:t>
      </w:r>
      <w:r w:rsidR="00A7681E">
        <w:t>ciation from the context menu.</w:t>
      </w:r>
      <w:r w:rsidR="000336E4">
        <w:t xml:space="preserve"> </w:t>
      </w:r>
    </w:p>
    <w:p w:rsidR="00A7681E" w:rsidRPr="00A7681E" w:rsidRDefault="00A7681E" w:rsidP="00F824AB">
      <w:pPr>
        <w:pStyle w:val="SIGPLANEnunciation"/>
      </w:pPr>
      <w:r>
        <w:fldChar w:fldCharType="begin"/>
      </w:r>
      <w:r>
        <w:instrText xml:space="preserve"> AUTOTEXTLIST   \s "SIGPLAN Enunciation" \t "select type from context menu" \* MERG</w:instrText>
      </w:r>
      <w:r>
        <w:instrText>E</w:instrText>
      </w:r>
      <w:r>
        <w:instrText xml:space="preserve">FORMAT </w:instrText>
      </w:r>
      <w:r>
        <w:fldChar w:fldCharType="separate"/>
      </w:r>
      <w:r w:rsidR="00F824AB">
        <w:t>SIGPLAN Enunciation</w:t>
      </w:r>
      <w:r>
        <w:fldChar w:fldCharType="end"/>
      </w:r>
    </w:p>
    <w:p w:rsidR="00CD4661" w:rsidRDefault="00CD4661" w:rsidP="00D64534">
      <w:pPr>
        <w:pStyle w:val="SIGPLANParagraph"/>
      </w:pPr>
      <w:r>
        <w:t>Note that there is excessive space between enunciations in the above e</w:t>
      </w:r>
      <w:r>
        <w:t>x</w:t>
      </w:r>
      <w:r>
        <w:t xml:space="preserve">ample; this can be removed by executing the </w:t>
      </w:r>
      <w:r w:rsidR="000A0BF1">
        <w:t>Finishing Touches</w:t>
      </w:r>
      <w:r>
        <w:t xml:space="preserve"> macro (</w:t>
      </w:r>
      <w:r w:rsidRPr="00F37178">
        <w:rPr>
          <w:rStyle w:val="SIGPLANComputer"/>
        </w:rPr>
        <w:t>Alt + Ctrl + f</w:t>
      </w:r>
      <w:r>
        <w:t>).</w:t>
      </w:r>
    </w:p>
    <w:p w:rsidR="00D97C1D" w:rsidRPr="0011613E" w:rsidRDefault="0011613E" w:rsidP="00D64534">
      <w:pPr>
        <w:pStyle w:val="SIGPLANParagraph"/>
      </w:pPr>
      <w:r>
        <w:t xml:space="preserve">To </w:t>
      </w:r>
      <w:r w:rsidR="000F486A">
        <w:t>cross reference</w:t>
      </w:r>
      <w:r>
        <w:t xml:space="preserve"> a numbered enunciation from the text, you can use Word’s cross</w:t>
      </w:r>
      <w:r w:rsidR="001E69B3">
        <w:t xml:space="preserve"> </w:t>
      </w:r>
      <w:r>
        <w:t>referencing facility. For this, you must e</w:t>
      </w:r>
      <w:r>
        <w:t>i</w:t>
      </w:r>
      <w:r>
        <w:t xml:space="preserve">ther add a bookmark manually and reference this, or use the </w:t>
      </w:r>
      <w:r w:rsidRPr="00DF2B39">
        <w:rPr>
          <w:rStyle w:val="SIGPLANComputer"/>
        </w:rPr>
        <w:t xml:space="preserve">Insert &gt; Reference &gt; </w:t>
      </w:r>
      <w:r w:rsidR="00F824AB">
        <w:rPr>
          <w:rStyle w:val="SIGPLANComputer"/>
        </w:rPr>
        <w:t>Cross Reference</w:t>
      </w:r>
      <w:r>
        <w:t xml:space="preserve"> function. </w:t>
      </w:r>
      <w:r w:rsidR="00D97C1D">
        <w:t>For the latter o</w:t>
      </w:r>
      <w:r w:rsidR="00D97C1D">
        <w:t>p</w:t>
      </w:r>
      <w:r w:rsidR="00D97C1D">
        <w:t>tion</w:t>
      </w:r>
      <w:r w:rsidR="00585E25">
        <w:t xml:space="preserve"> to work</w:t>
      </w:r>
      <w:r w:rsidR="00D97C1D">
        <w:t>, yo</w:t>
      </w:r>
      <w:r w:rsidR="00BB3650">
        <w:t>u must have checked the “a</w:t>
      </w:r>
      <w:r w:rsidR="00BB3650" w:rsidRPr="00BB3650">
        <w:t>dd</w:t>
      </w:r>
      <w:r w:rsidR="00BB3650">
        <w:t xml:space="preserve"> </w:t>
      </w:r>
      <w:r w:rsidR="00BB3650" w:rsidRPr="00BB3650">
        <w:t>SIGPLAN</w:t>
      </w:r>
      <w:r w:rsidR="00BB3650">
        <w:t xml:space="preserve"> </w:t>
      </w:r>
      <w:r w:rsidR="00BB3650" w:rsidRPr="00BB3650">
        <w:t>Caption</w:t>
      </w:r>
      <w:r w:rsidR="00BB3650">
        <w:t xml:space="preserve"> l</w:t>
      </w:r>
      <w:r w:rsidR="00BB3650" w:rsidRPr="00BB3650">
        <w:t>abels</w:t>
      </w:r>
      <w:r w:rsidR="00BB3650">
        <w:t>” o</w:t>
      </w:r>
      <w:r w:rsidR="00BB3650">
        <w:t>p</w:t>
      </w:r>
      <w:r w:rsidR="00BB3650">
        <w:t>tion during the creation of a new SIGPLAN document.</w:t>
      </w:r>
    </w:p>
    <w:p w:rsidR="00CD4661" w:rsidRDefault="00CD4661" w:rsidP="00CD4661">
      <w:pPr>
        <w:pStyle w:val="SIGPLANSectionheading"/>
      </w:pPr>
      <w:r>
        <w:t>Lists</w:t>
      </w:r>
    </w:p>
    <w:p w:rsidR="00CD4661" w:rsidRDefault="00CD4661" w:rsidP="00CD4661">
      <w:pPr>
        <w:pStyle w:val="SIGPLANParagraph1"/>
      </w:pPr>
      <w:r>
        <w:t xml:space="preserve">Use the </w:t>
      </w:r>
      <w:r w:rsidR="00F07DE1" w:rsidRPr="00F07DE1">
        <w:rPr>
          <w:rStyle w:val="SIGPLANComputer"/>
        </w:rPr>
        <w:t>SIGPLAN List item</w:t>
      </w:r>
      <w:r>
        <w:t xml:space="preserve"> paragraph style for a paragraph contai</w:t>
      </w:r>
      <w:r>
        <w:t>n</w:t>
      </w:r>
      <w:r>
        <w:t>ing a list item. This gives you the right space before and after the item. Use the</w:t>
      </w:r>
    </w:p>
    <w:p w:rsidR="00CD4661" w:rsidRDefault="00F07DE1" w:rsidP="00CD4661">
      <w:pPr>
        <w:pStyle w:val="SIGPLANListitem"/>
        <w:numPr>
          <w:ilvl w:val="0"/>
          <w:numId w:val="20"/>
        </w:numPr>
      </w:pPr>
      <w:r w:rsidRPr="00F07DE1">
        <w:rPr>
          <w:rStyle w:val="SIGPLANComputer"/>
        </w:rPr>
        <w:t>SIGPLAN List bullet</w:t>
      </w:r>
      <w:r w:rsidR="00CD4661">
        <w:t xml:space="preserve">, </w:t>
      </w:r>
    </w:p>
    <w:p w:rsidR="00CD4661" w:rsidRDefault="00F07DE1" w:rsidP="00CD4661">
      <w:pPr>
        <w:pStyle w:val="SIGPLANListitem"/>
        <w:numPr>
          <w:ilvl w:val="0"/>
          <w:numId w:val="19"/>
        </w:numPr>
      </w:pPr>
      <w:r w:rsidRPr="00F07DE1">
        <w:rPr>
          <w:rStyle w:val="SIGPLANComputer"/>
        </w:rPr>
        <w:t>SIGPLAN List number</w:t>
      </w:r>
      <w:r w:rsidR="00CD4661">
        <w:t xml:space="preserve">, or </w:t>
      </w:r>
    </w:p>
    <w:p w:rsidR="00CD4661" w:rsidRDefault="00F07DE1" w:rsidP="00CD4661">
      <w:pPr>
        <w:pStyle w:val="SIGPLANListitem"/>
        <w:numPr>
          <w:ilvl w:val="0"/>
          <w:numId w:val="18"/>
        </w:numPr>
      </w:pPr>
      <w:r w:rsidRPr="00F07DE1">
        <w:rPr>
          <w:rStyle w:val="SIGPLANComputer"/>
        </w:rPr>
        <w:t>SIGPLAN List letter</w:t>
      </w:r>
      <w:r w:rsidR="00CD4661">
        <w:t xml:space="preserve"> </w:t>
      </w:r>
    </w:p>
    <w:p w:rsidR="00CD4661" w:rsidRPr="002263A4" w:rsidRDefault="00CD4661" w:rsidP="00CD4661">
      <w:pPr>
        <w:pStyle w:val="SIGPLANParagraph1"/>
      </w:pPr>
      <w:proofErr w:type="gramStart"/>
      <w:r>
        <w:t>list</w:t>
      </w:r>
      <w:proofErr w:type="gramEnd"/>
      <w:r>
        <w:t xml:space="preserve"> style to select the kind of bullet you want. F</w:t>
      </w:r>
      <w:r>
        <w:t>i</w:t>
      </w:r>
      <w:r>
        <w:t>nally, use Word’s indentation function to push any item to the desired level. To create mixed lists, i.e., lists with different kinds of bullets on di</w:t>
      </w:r>
      <w:r>
        <w:t>f</w:t>
      </w:r>
      <w:r>
        <w:t>ferent levels, you have to break up the enumeration using the co</w:t>
      </w:r>
      <w:r>
        <w:t>n</w:t>
      </w:r>
      <w:r>
        <w:t xml:space="preserve">text menu on the bullet you want to change. However, be warned: </w:t>
      </w:r>
      <w:r w:rsidR="00ED0EC2">
        <w:t xml:space="preserve">because lists can be interrupted by ordinary text, </w:t>
      </w:r>
      <w:r>
        <w:t xml:space="preserve">Word may </w:t>
      </w:r>
      <w:r w:rsidR="00ED0EC2">
        <w:t xml:space="preserve">think of different lists as belonging together, which may lead to rather </w:t>
      </w:r>
      <w:r w:rsidR="00B126AE">
        <w:t xml:space="preserve">surprising formatting </w:t>
      </w:r>
      <w:r w:rsidR="00ED0EC2">
        <w:t>effects.</w:t>
      </w:r>
    </w:p>
    <w:p w:rsidR="00CD4661" w:rsidRDefault="00CD4661" w:rsidP="00CD4661">
      <w:pPr>
        <w:pStyle w:val="SIGPLANParagraph"/>
      </w:pPr>
      <w:r>
        <w:lastRenderedPageBreak/>
        <w:t xml:space="preserve">If a list item </w:t>
      </w:r>
      <w:r w:rsidR="00B126AE">
        <w:t xml:space="preserve">consists of </w:t>
      </w:r>
      <w:r>
        <w:t xml:space="preserve">more than one paragraph, use the </w:t>
      </w:r>
      <w:r w:rsidR="00F07DE1" w:rsidRPr="00F07DE1">
        <w:rPr>
          <w:rStyle w:val="SIGPLANComputer"/>
        </w:rPr>
        <w:t>SI</w:t>
      </w:r>
      <w:r w:rsidR="00F07DE1" w:rsidRPr="00F07DE1">
        <w:rPr>
          <w:rStyle w:val="SIGPLANComputer"/>
        </w:rPr>
        <w:t>G</w:t>
      </w:r>
      <w:r w:rsidR="00F07DE1" w:rsidRPr="00F07DE1">
        <w:rPr>
          <w:rStyle w:val="SIGPLANComputer"/>
        </w:rPr>
        <w:t>PLAN List paragraph</w:t>
      </w:r>
      <w:r>
        <w:t xml:space="preserve"> paragraph style for all paragraphs without a bullet.</w:t>
      </w:r>
    </w:p>
    <w:p w:rsidR="00F824AB" w:rsidRDefault="00F824AB" w:rsidP="00D64534">
      <w:pPr>
        <w:pStyle w:val="SIGPLANSectionheading"/>
      </w:pPr>
      <w:r>
        <w:t>Bibliographic References</w:t>
      </w:r>
    </w:p>
    <w:p w:rsidR="00F824AB" w:rsidRDefault="00F824AB" w:rsidP="00F824AB">
      <w:pPr>
        <w:pStyle w:val="SIGPLANParagraph1"/>
      </w:pPr>
      <w:r>
        <w:t>Word’s native support for bibli</w:t>
      </w:r>
      <w:r>
        <w:t>o</w:t>
      </w:r>
      <w:r>
        <w:t xml:space="preserve">graphic references </w:t>
      </w:r>
      <w:r w:rsidR="00F37178">
        <w:t xml:space="preserve">is </w:t>
      </w:r>
      <w:r>
        <w:t xml:space="preserve">rather </w:t>
      </w:r>
      <w:r w:rsidR="00F37178">
        <w:t>weak</w:t>
      </w:r>
      <w:r>
        <w:t xml:space="preserve">. This template therefore adds some support </w:t>
      </w:r>
      <w:r w:rsidR="00432273">
        <w:t>in</w:t>
      </w:r>
      <w:r w:rsidR="00832662">
        <w:t xml:space="preserve"> the form of the </w:t>
      </w:r>
      <w:r w:rsidR="00432273">
        <w:t>SIGPLAN Bibliographic reference ma</w:t>
      </w:r>
      <w:r w:rsidR="00432273">
        <w:t>n</w:t>
      </w:r>
      <w:r w:rsidR="0075253F">
        <w:t>ager</w:t>
      </w:r>
      <w:r w:rsidR="000F486A">
        <w:t xml:space="preserve"> </w:t>
      </w:r>
      <w:r w:rsidR="000A0BF1">
        <w:t>macro</w:t>
      </w:r>
      <w:r w:rsidR="0075253F">
        <w:t xml:space="preserve">, </w:t>
      </w:r>
      <w:r>
        <w:t xml:space="preserve">which you may find useful. </w:t>
      </w:r>
      <w:r w:rsidR="0075253F">
        <w:t xml:space="preserve">It is started by pressing </w:t>
      </w:r>
      <w:r w:rsidR="0075253F" w:rsidRPr="0075253F">
        <w:rPr>
          <w:rStyle w:val="SIGPLANComputer"/>
        </w:rPr>
        <w:t>Alt + Ctrl + b</w:t>
      </w:r>
      <w:r w:rsidR="0075253F">
        <w:t xml:space="preserve">. </w:t>
      </w:r>
      <w:r>
        <w:t>To be able to use it, macros must be activated (cf. Foo</w:t>
      </w:r>
      <w:r>
        <w:t>t</w:t>
      </w:r>
      <w:r>
        <w:t xml:space="preserve">note </w:t>
      </w:r>
      <w:r>
        <w:fldChar w:fldCharType="begin"/>
      </w:r>
      <w:r>
        <w:instrText xml:space="preserve"> NOTEREF _Ref154369472 \h </w:instrText>
      </w:r>
      <w:r>
        <w:fldChar w:fldCharType="separate"/>
      </w:r>
      <w:r w:rsidR="009A76F8">
        <w:t>1</w:t>
      </w:r>
      <w:r>
        <w:fldChar w:fldCharType="end"/>
      </w:r>
      <w:r>
        <w:t>).</w:t>
      </w:r>
    </w:p>
    <w:p w:rsidR="00432273" w:rsidRPr="00432273" w:rsidRDefault="0075253F" w:rsidP="00432273">
      <w:pPr>
        <w:pStyle w:val="SIGPLANParagraph"/>
      </w:pPr>
      <w:r>
        <w:t xml:space="preserve">The Bibliographic reference manager </w:t>
      </w:r>
      <w:r w:rsidR="006014C3">
        <w:t xml:space="preserve">lets </w:t>
      </w:r>
      <w:r>
        <w:t>you add automatica</w:t>
      </w:r>
      <w:r>
        <w:t>l</w:t>
      </w:r>
      <w:r>
        <w:t>ly bookmarked entries to the References section of the doc</w:t>
      </w:r>
      <w:r>
        <w:t>u</w:t>
      </w:r>
      <w:r>
        <w:t>ment (</w:t>
      </w:r>
      <w:r w:rsidR="006014C3">
        <w:t>whose heading must be</w:t>
      </w:r>
      <w:r>
        <w:t xml:space="preserve"> </w:t>
      </w:r>
      <w:r w:rsidR="006014C3">
        <w:t xml:space="preserve">formatted with </w:t>
      </w:r>
      <w:r>
        <w:t xml:space="preserve">the </w:t>
      </w:r>
      <w:r w:rsidR="00F07DE1" w:rsidRPr="00F07DE1">
        <w:rPr>
          <w:rStyle w:val="SIGPLANComputer"/>
        </w:rPr>
        <w:t>SIGPLAN References heading</w:t>
      </w:r>
      <w:r>
        <w:t xml:space="preserve"> style). These entries can be </w:t>
      </w:r>
      <w:r w:rsidR="000F486A">
        <w:t>cross reference</w:t>
      </w:r>
      <w:r>
        <w:t xml:space="preserve">d from the main text using the manager. Depending on </w:t>
      </w:r>
      <w:r w:rsidR="006014C3">
        <w:t xml:space="preserve">your </w:t>
      </w:r>
      <w:r>
        <w:t>choice made upon creation of the document</w:t>
      </w:r>
      <w:r w:rsidR="006014C3">
        <w:t xml:space="preserve"> (the template instantiation)</w:t>
      </w:r>
      <w:r>
        <w:t xml:space="preserve">, </w:t>
      </w:r>
      <w:r w:rsidR="000F486A">
        <w:t>the text appearing as the cross reference</w:t>
      </w:r>
      <w:r>
        <w:t xml:space="preserve"> is either an automat</w:t>
      </w:r>
      <w:r>
        <w:t>i</w:t>
      </w:r>
      <w:r>
        <w:t>c</w:t>
      </w:r>
      <w:r w:rsidR="00E6480F">
        <w:t>ally</w:t>
      </w:r>
      <w:r>
        <w:t xml:space="preserve"> </w:t>
      </w:r>
      <w:r w:rsidR="00E6480F">
        <w:t xml:space="preserve">assigned </w:t>
      </w:r>
      <w:r>
        <w:t xml:space="preserve">number </w:t>
      </w:r>
      <w:r w:rsidR="00E6480F">
        <w:t>(</w:t>
      </w:r>
      <w:r w:rsidR="000F486A">
        <w:t>as in [</w:t>
      </w:r>
      <w:r w:rsidR="000F486A">
        <w:fldChar w:fldCharType="begin"/>
      </w:r>
      <w:r w:rsidR="000F486A">
        <w:instrText xml:space="preserve"> REF _SIGPLAN_Bibref_unk00 \h </w:instrText>
      </w:r>
      <w:r w:rsidR="000F486A">
        <w:fldChar w:fldCharType="separate"/>
      </w:r>
      <w:r w:rsidR="009A76F8">
        <w:rPr>
          <w:noProof/>
        </w:rPr>
        <w:t>1</w:t>
      </w:r>
      <w:r w:rsidR="000F486A">
        <w:fldChar w:fldCharType="end"/>
      </w:r>
      <w:r w:rsidR="000F486A">
        <w:t xml:space="preserve">], </w:t>
      </w:r>
      <w:r w:rsidR="00E6480F">
        <w:t>whose value depends on the pos</w:t>
      </w:r>
      <w:r w:rsidR="00E6480F">
        <w:t>i</w:t>
      </w:r>
      <w:r w:rsidR="00E6480F">
        <w:t xml:space="preserve">tion of the entry in the list of references) </w:t>
      </w:r>
      <w:r>
        <w:t xml:space="preserve">or a string that you </w:t>
      </w:r>
      <w:r w:rsidR="006014C3">
        <w:t>can enter</w:t>
      </w:r>
      <w:r>
        <w:t>.</w:t>
      </w:r>
      <w:r w:rsidR="00ED7782">
        <w:t xml:space="preserve"> </w:t>
      </w:r>
      <w:r w:rsidR="006014C3">
        <w:t>For the purpose of identification, e</w:t>
      </w:r>
      <w:r w:rsidR="00ED7782">
        <w:t>ach bibliographic e</w:t>
      </w:r>
      <w:r w:rsidR="00ED7782">
        <w:t>n</w:t>
      </w:r>
      <w:r w:rsidR="00ED7782">
        <w:t>try must be given a unique ID</w:t>
      </w:r>
      <w:r w:rsidR="006014C3">
        <w:t>, which must not contain spaces or special ch</w:t>
      </w:r>
      <w:r w:rsidR="006014C3">
        <w:t>a</w:t>
      </w:r>
      <w:r w:rsidR="006014C3">
        <w:t>racters</w:t>
      </w:r>
      <w:r w:rsidR="00ED7782">
        <w:t>.</w:t>
      </w:r>
    </w:p>
    <w:p w:rsidR="00E31A40" w:rsidRDefault="00E31A40" w:rsidP="004973FD">
      <w:pPr>
        <w:pStyle w:val="SIGPLANSectionheading"/>
      </w:pPr>
      <w:r>
        <w:t>Copyright Notice</w:t>
      </w:r>
    </w:p>
    <w:p w:rsidR="00E31A40" w:rsidRPr="00E31A40" w:rsidRDefault="00E31A40" w:rsidP="00E31A40">
      <w:pPr>
        <w:pStyle w:val="SIGPLANParagraph1"/>
      </w:pPr>
      <w:r>
        <w:t xml:space="preserve">The copyright notice on page 1 of this template is anchored in the page footer. If you want to change it, you must set </w:t>
      </w:r>
      <w:r w:rsidRPr="00E31A40">
        <w:rPr>
          <w:rStyle w:val="SIGPLANComputer"/>
        </w:rPr>
        <w:t>View</w:t>
      </w:r>
      <w:r>
        <w:t xml:space="preserve"> to </w:t>
      </w:r>
      <w:r w:rsidRPr="00E31A40">
        <w:rPr>
          <w:rStyle w:val="SIGPLANComputer"/>
        </w:rPr>
        <w:t>Header and Footer</w:t>
      </w:r>
      <w:r>
        <w:t>.</w:t>
      </w:r>
    </w:p>
    <w:p w:rsidR="004973FD" w:rsidRDefault="006014C3" w:rsidP="004973FD">
      <w:pPr>
        <w:pStyle w:val="SIGPLANSectionheading"/>
      </w:pPr>
      <w:r>
        <w:t>Disclaimer</w:t>
      </w:r>
    </w:p>
    <w:p w:rsidR="002D6DAD" w:rsidRDefault="001672C8" w:rsidP="00074837">
      <w:pPr>
        <w:pStyle w:val="SIGPLANParagraph1"/>
      </w:pPr>
      <w:r>
        <w:t xml:space="preserve">This template is still </w:t>
      </w:r>
      <w:r w:rsidR="00CD4661">
        <w:t>under development</w:t>
      </w:r>
      <w:r>
        <w:t xml:space="preserve">. </w:t>
      </w:r>
      <w:r w:rsidR="002D6DAD">
        <w:t xml:space="preserve">In particular, </w:t>
      </w:r>
      <w:r w:rsidR="000F486A">
        <w:t>aut</w:t>
      </w:r>
      <w:r w:rsidR="000F486A">
        <w:t>o</w:t>
      </w:r>
      <w:r w:rsidR="000F486A">
        <w:t>mat</w:t>
      </w:r>
      <w:r w:rsidR="001E69B3">
        <w:t>ed</w:t>
      </w:r>
      <w:r w:rsidR="00AA7739">
        <w:t xml:space="preserve"> </w:t>
      </w:r>
      <w:r w:rsidR="002D6DAD">
        <w:t>support for figures (</w:t>
      </w:r>
      <w:r w:rsidR="00AA7739">
        <w:t xml:space="preserve">e.g., </w:t>
      </w:r>
      <w:r w:rsidR="002D6DAD">
        <w:t>the horizontal rulers required in the ACM SIGPLAN</w:t>
      </w:r>
      <w:r w:rsidR="001E69B3">
        <w:t xml:space="preserve"> proceedings</w:t>
      </w:r>
      <w:r w:rsidR="002D6DAD">
        <w:t xml:space="preserve"> style specification) is still lac</w:t>
      </w:r>
      <w:r w:rsidR="002D6DAD">
        <w:t>k</w:t>
      </w:r>
      <w:r w:rsidR="002D6DAD">
        <w:t>ing.</w:t>
      </w:r>
    </w:p>
    <w:p w:rsidR="00074837" w:rsidRPr="00074837" w:rsidRDefault="001672C8" w:rsidP="002D6DAD">
      <w:pPr>
        <w:pStyle w:val="SIGPLANParagraph"/>
      </w:pPr>
      <w:r>
        <w:t>Send all comments, suggestions for improvements, and esp</w:t>
      </w:r>
      <w:r>
        <w:t>e</w:t>
      </w:r>
      <w:r>
        <w:t>cially e</w:t>
      </w:r>
      <w:r>
        <w:t>x</w:t>
      </w:r>
      <w:r>
        <w:t xml:space="preserve">amples of how to do </w:t>
      </w:r>
      <w:r w:rsidR="00AA7739">
        <w:t xml:space="preserve">it </w:t>
      </w:r>
      <w:r>
        <w:t>better, to</w:t>
      </w:r>
      <w:r w:rsidR="00E31A40">
        <w:t xml:space="preserve"> the address given in the abstract.</w:t>
      </w:r>
    </w:p>
    <w:p w:rsidR="00977698" w:rsidRDefault="00977698" w:rsidP="005C16EF">
      <w:pPr>
        <w:pStyle w:val="SIGPLANAcknowledgmentsheading"/>
      </w:pPr>
    </w:p>
    <w:p w:rsidR="00CC71EF" w:rsidRDefault="00981B24" w:rsidP="005C16EF">
      <w:pPr>
        <w:pStyle w:val="SIGPLANParagraph1"/>
      </w:pPr>
      <w:r>
        <w:t>The acknowledgments heading is u</w:t>
      </w:r>
      <w:r w:rsidR="005C16EF">
        <w:t>nnumbered</w:t>
      </w:r>
      <w:r>
        <w:t>.</w:t>
      </w:r>
      <w:r w:rsidR="00642B89">
        <w:t xml:space="preserve"> </w:t>
      </w:r>
      <w:r w:rsidR="00D94D8D">
        <w:t>You can u</w:t>
      </w:r>
      <w:r w:rsidR="00642B89">
        <w:t xml:space="preserve">se the </w:t>
      </w:r>
      <w:r w:rsidR="00F07DE1" w:rsidRPr="00F07DE1">
        <w:rPr>
          <w:rStyle w:val="SIGPLANComputer"/>
        </w:rPr>
        <w:t>SIGPLAN Acknowledgments heading</w:t>
      </w:r>
      <w:r w:rsidR="00642B89">
        <w:t xml:space="preserve"> </w:t>
      </w:r>
      <w:r w:rsidR="006014C3">
        <w:t xml:space="preserve">paragraph </w:t>
      </w:r>
      <w:r w:rsidR="00642B89">
        <w:t>style</w:t>
      </w:r>
      <w:r w:rsidR="00D94D8D">
        <w:t xml:space="preserve"> for it (which will save you from </w:t>
      </w:r>
      <w:r w:rsidR="00446C5B">
        <w:t>deciding</w:t>
      </w:r>
      <w:r w:rsidR="00D94D8D">
        <w:t xml:space="preserve"> whether there should be an </w:t>
      </w:r>
      <w:r w:rsidR="00180E61">
        <w:t>‘</w:t>
      </w:r>
      <w:r w:rsidR="00D94D8D">
        <w:t>e</w:t>
      </w:r>
      <w:r w:rsidR="00180E61">
        <w:t>’</w:t>
      </w:r>
      <w:r w:rsidR="00D94D8D">
        <w:t xml:space="preserve"> after the </w:t>
      </w:r>
      <w:r w:rsidR="00180E61">
        <w:t>‘</w:t>
      </w:r>
      <w:r w:rsidR="00D94D8D">
        <w:t>g</w:t>
      </w:r>
      <w:r w:rsidR="00180E61">
        <w:t>’</w:t>
      </w:r>
      <w:r w:rsidR="00D94D8D">
        <w:t>)</w:t>
      </w:r>
      <w:r w:rsidR="00642B89">
        <w:t xml:space="preserve">. The trailing tab </w:t>
      </w:r>
      <w:r w:rsidR="00D94D8D">
        <w:t xml:space="preserve">is automatically added and </w:t>
      </w:r>
      <w:r w:rsidR="00642B89">
        <w:t>ca</w:t>
      </w:r>
      <w:r w:rsidR="00642B89">
        <w:t>n</w:t>
      </w:r>
      <w:r w:rsidR="00642B89">
        <w:t xml:space="preserve">not be deleted. Alternatively, you can use the </w:t>
      </w:r>
      <w:r w:rsidR="00F07DE1" w:rsidRPr="00F07DE1">
        <w:rPr>
          <w:rStyle w:val="SIGPLANComputer"/>
        </w:rPr>
        <w:t>SIGPLAN Section heading</w:t>
      </w:r>
      <w:r w:rsidR="00642B89">
        <w:t xml:space="preserve"> </w:t>
      </w:r>
      <w:r w:rsidR="006014C3">
        <w:t xml:space="preserve">paragraph </w:t>
      </w:r>
      <w:r w:rsidR="00642B89">
        <w:t>style an</w:t>
      </w:r>
      <w:r w:rsidR="00A968A2">
        <w:t>d</w:t>
      </w:r>
      <w:r w:rsidR="00642B89">
        <w:t xml:space="preserve"> backspace the numbering.</w:t>
      </w:r>
      <w:r w:rsidR="00D94D8D">
        <w:t xml:space="preserve"> This </w:t>
      </w:r>
      <w:r w:rsidR="006014C3">
        <w:t xml:space="preserve">lets </w:t>
      </w:r>
      <w:r w:rsidR="00D94D8D">
        <w:t xml:space="preserve">you </w:t>
      </w:r>
      <w:r w:rsidR="00AA7739">
        <w:t>write “Acknowledgments” any which way you please.</w:t>
      </w:r>
    </w:p>
    <w:p w:rsidR="00C27AEE" w:rsidRDefault="00C27AEE" w:rsidP="000A32FE">
      <w:pPr>
        <w:pStyle w:val="SIGPLANAppendixheading"/>
        <w:tabs>
          <w:tab w:val="clear" w:pos="0"/>
        </w:tabs>
      </w:pPr>
    </w:p>
    <w:p w:rsidR="00C27AEE" w:rsidRPr="00C27AEE" w:rsidRDefault="006014C3" w:rsidP="001672C8">
      <w:pPr>
        <w:pStyle w:val="SIGPLANParagraph1"/>
      </w:pPr>
      <w:r>
        <w:t>The a</w:t>
      </w:r>
      <w:r w:rsidR="009C74F8">
        <w:t>ppendix</w:t>
      </w:r>
      <w:r>
        <w:t xml:space="preserve">, if </w:t>
      </w:r>
      <w:r w:rsidR="001672C8">
        <w:t>any</w:t>
      </w:r>
      <w:r>
        <w:t>, should be placed before the references. In case you have several an</w:t>
      </w:r>
      <w:r w:rsidR="00CF062B">
        <w:t>d</w:t>
      </w:r>
      <w:r>
        <w:t xml:space="preserve"> want to number them, you can also use </w:t>
      </w:r>
      <w:r w:rsidR="00CF062B">
        <w:t xml:space="preserve">the </w:t>
      </w:r>
      <w:r w:rsidR="00F07DE1" w:rsidRPr="00F07DE1">
        <w:rPr>
          <w:rStyle w:val="SIGPLANComputer"/>
        </w:rPr>
        <w:t>SIGPLAN Section heading</w:t>
      </w:r>
      <w:r>
        <w:t xml:space="preserve"> paragraph style as d</w:t>
      </w:r>
      <w:r>
        <w:t>e</w:t>
      </w:r>
      <w:r>
        <w:t>scribed above.</w:t>
      </w:r>
    </w:p>
    <w:p w:rsidR="00A02A49" w:rsidRDefault="00A02A49" w:rsidP="00DB43DC">
      <w:pPr>
        <w:pStyle w:val="SIGPLANReferencesheading"/>
      </w:pPr>
    </w:p>
    <w:p w:rsidR="00691F31" w:rsidRPr="00A02A49" w:rsidRDefault="00A02A49" w:rsidP="00A02A49">
      <w:pPr>
        <w:pStyle w:val="SIGPLANReference"/>
      </w:pPr>
      <w:r>
        <w:t>[</w:t>
      </w:r>
      <w:bookmarkStart w:id="7" w:name="_SIGPLAN_Bibref_unk00"/>
      <w:r>
        <w:fldChar w:fldCharType="begin"/>
      </w:r>
      <w:r>
        <w:instrText xml:space="preserve"> SEQ "Reference" \* MERGEFORMAT </w:instrText>
      </w:r>
      <w:r>
        <w:fldChar w:fldCharType="separate"/>
      </w:r>
      <w:r w:rsidR="009A76F8">
        <w:rPr>
          <w:noProof/>
        </w:rPr>
        <w:t>1</w:t>
      </w:r>
      <w:r>
        <w:fldChar w:fldCharType="end"/>
      </w:r>
      <w:bookmarkEnd w:id="7"/>
      <w:r>
        <w:t>]</w:t>
      </w:r>
      <w:r>
        <w:tab/>
      </w:r>
      <w:proofErr w:type="gramStart"/>
      <w:r>
        <w:t>unknown</w:t>
      </w:r>
      <w:proofErr w:type="gramEnd"/>
      <w:r>
        <w:t xml:space="preserve"> author </w:t>
      </w:r>
      <w:r w:rsidRPr="00A02A49">
        <w:rPr>
          <w:i/>
        </w:rPr>
        <w:t xml:space="preserve">Trying to </w:t>
      </w:r>
      <w:r w:rsidR="000F486A">
        <w:rPr>
          <w:i/>
        </w:rPr>
        <w:t>M</w:t>
      </w:r>
      <w:r w:rsidRPr="00A02A49">
        <w:rPr>
          <w:i/>
        </w:rPr>
        <w:t>imic Tex with MS Word®: Combining WYSIWYG with Post-Processing</w:t>
      </w:r>
      <w:r>
        <w:t xml:space="preserve"> unpublished manuscript, in prepar</w:t>
      </w:r>
      <w:r>
        <w:t>a</w:t>
      </w:r>
      <w:r>
        <w:t>tion.</w:t>
      </w:r>
    </w:p>
    <w:p w:rsidR="005C16EF" w:rsidRDefault="00074837" w:rsidP="00677995">
      <w:pPr>
        <w:pStyle w:val="SIGPLANParagraph1"/>
      </w:pPr>
      <w:r w:rsidRPr="00CD4661">
        <w:rPr>
          <w:i/>
        </w:rPr>
        <w:t xml:space="preserve">Watch out: </w:t>
      </w:r>
      <w:r w:rsidR="00B126AE">
        <w:rPr>
          <w:i/>
        </w:rPr>
        <w:t>T</w:t>
      </w:r>
      <w:r w:rsidRPr="00CD4661">
        <w:rPr>
          <w:i/>
        </w:rPr>
        <w:t xml:space="preserve">he last character in this column is a section break which must not be deleted. If you </w:t>
      </w:r>
      <w:r w:rsidR="00981B24" w:rsidRPr="00CD4661">
        <w:rPr>
          <w:i/>
        </w:rPr>
        <w:t xml:space="preserve">delete it accidentally, </w:t>
      </w:r>
      <w:r w:rsidR="00363CA3" w:rsidRPr="00CD4661">
        <w:rPr>
          <w:i/>
        </w:rPr>
        <w:t>u</w:t>
      </w:r>
      <w:r w:rsidRPr="00CD4661">
        <w:rPr>
          <w:i/>
        </w:rPr>
        <w:t xml:space="preserve">ndo </w:t>
      </w:r>
      <w:r w:rsidR="00363CA3" w:rsidRPr="00CD4661">
        <w:rPr>
          <w:i/>
        </w:rPr>
        <w:t>(</w:t>
      </w:r>
      <w:r w:rsidR="006014C3" w:rsidRPr="00CD4661">
        <w:rPr>
          <w:i/>
        </w:rPr>
        <w:t xml:space="preserve">press </w:t>
      </w:r>
      <w:r w:rsidR="00363CA3" w:rsidRPr="00CD4661">
        <w:rPr>
          <w:rStyle w:val="SIGPLANComputer"/>
        </w:rPr>
        <w:t>Ctrl + z</w:t>
      </w:r>
      <w:r w:rsidR="00363CA3" w:rsidRPr="00CD4661">
        <w:rPr>
          <w:i/>
        </w:rPr>
        <w:t xml:space="preserve">) </w:t>
      </w:r>
      <w:r w:rsidRPr="00CD4661">
        <w:rPr>
          <w:i/>
        </w:rPr>
        <w:t>immediately.</w:t>
      </w:r>
      <w:r w:rsidR="00B126AE">
        <w:rPr>
          <w:i/>
        </w:rPr>
        <w:t xml:space="preserve"> If you want to even out columns on the last page, delete characters one by one (using </w:t>
      </w:r>
      <w:r w:rsidR="00B126AE" w:rsidRPr="00B126AE">
        <w:rPr>
          <w:rStyle w:val="SIGPLANComputer"/>
        </w:rPr>
        <w:t>Del</w:t>
      </w:r>
      <w:r w:rsidR="00B126AE">
        <w:rPr>
          <w:i/>
        </w:rPr>
        <w:t xml:space="preserve"> on your keyboard) until you </w:t>
      </w:r>
      <w:proofErr w:type="gramStart"/>
      <w:r w:rsidR="00B126AE">
        <w:rPr>
          <w:i/>
        </w:rPr>
        <w:t>see</w:t>
      </w:r>
      <w:proofErr w:type="gramEnd"/>
      <w:r w:rsidR="00B126AE">
        <w:rPr>
          <w:i/>
        </w:rPr>
        <w:t xml:space="preserve"> the desired effect.</w:t>
      </w:r>
    </w:p>
    <w:p w:rsidR="005C16EF" w:rsidRDefault="005C16EF" w:rsidP="00677995">
      <w:pPr>
        <w:pStyle w:val="SIGPLANParagraph1"/>
        <w:sectPr w:rsidR="005C16EF" w:rsidSect="001916F1">
          <w:type w:val="continuous"/>
          <w:pgSz w:w="12240" w:h="15840" w:code="1"/>
          <w:pgMar w:top="1440" w:right="1080" w:bottom="1440" w:left="1080" w:header="720" w:footer="720" w:gutter="0"/>
          <w:cols w:num="2" w:space="480"/>
        </w:sectPr>
      </w:pPr>
    </w:p>
    <w:p w:rsidR="00977698" w:rsidRPr="003F4FA7" w:rsidRDefault="00977698" w:rsidP="00DA6117">
      <w:pPr>
        <w:pStyle w:val="SIGPLANBasic"/>
      </w:pPr>
    </w:p>
    <w:sectPr w:rsidR="00977698" w:rsidRPr="003F4FA7" w:rsidSect="001916F1">
      <w:headerReference w:type="even" r:id="rId10"/>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200" w:rsidRDefault="00782200">
      <w:r>
        <w:separator/>
      </w:r>
    </w:p>
    <w:p w:rsidR="00782200" w:rsidRDefault="00782200"/>
    <w:p w:rsidR="00782200" w:rsidRDefault="00782200"/>
  </w:endnote>
  <w:endnote w:type="continuationSeparator" w:id="0">
    <w:p w:rsidR="00782200" w:rsidRDefault="00782200">
      <w:r>
        <w:continuationSeparator/>
      </w:r>
    </w:p>
    <w:p w:rsidR="00782200" w:rsidRDefault="00782200"/>
    <w:p w:rsidR="00782200" w:rsidRDefault="0078220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BE0" w:rsidRDefault="00E94BE0">
    <w:pPr>
      <w:pStyle w:val="Fuzeile"/>
      <w:framePr w:wrap="around" w:vAnchor="text" w:hAnchor="margin" w:xAlign="center" w:y="1"/>
    </w:pPr>
    <w:fldSimple w:instr="PAGE  ">
      <w:r w:rsidR="00A02A49">
        <w:rPr>
          <w:noProof/>
        </w:rPr>
        <w:t>2</w:t>
      </w:r>
    </w:fldSimple>
  </w:p>
  <w:p w:rsidR="00E94BE0" w:rsidRDefault="00E94B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BE0" w:rsidRDefault="00E94BE0">
    <w:pPr>
      <w:pStyle w:val="Fuzeile"/>
    </w:pPr>
    <w:r>
      <w:rPr>
        <w:noProof/>
        <w:lang w:val="de-DE" w:eastAsia="de-DE"/>
      </w:rPr>
      <w:pict>
        <v:shapetype id="_x0000_t202" coordsize="21600,21600" o:spt="202" path="m,l,21600r21600,l21600,xe">
          <v:stroke joinstyle="miter"/>
          <v:path gradientshapeok="t" o:connecttype="rect"/>
        </v:shapetype>
        <v:shape id="_x0000_s2052" type="#_x0000_t202" style="position:absolute;margin-left:117.35pt;margin-top:8in;width:30.7pt;height:1in;z-index:251657216;mso-wrap-style:none;mso-position-vertical-relative:margin" stroked="f">
          <v:textbox style="mso-next-textbox:#_x0000_s2052" inset=",0,,0">
            <w:txbxContent>
              <w:p w:rsidR="00E94BE0" w:rsidRPr="004411EF" w:rsidRDefault="00E94BE0" w:rsidP="002A7681">
                <w:pPr>
                  <w:pStyle w:val="SIGPLANParagraph1"/>
                  <w:ind w:firstLine="240"/>
                </w:pPr>
              </w:p>
            </w:txbxContent>
          </v:textbox>
          <w10:wrap type="topAndBottom" anchory="margin"/>
        </v:shape>
      </w:pict>
    </w:r>
    <w:r>
      <w:rPr>
        <w:noProof/>
        <w:lang w:val="de-DE" w:eastAsia="de-DE"/>
      </w:rPr>
      <w:pict>
        <v:shape id="_x0000_s2051" type="#_x0000_t202" style="position:absolute;margin-left:0;margin-top:0;width:240pt;height:55.45pt;z-index:251658240;mso-position-vertical:bottom;mso-position-vertical-relative:margin" stroked="f">
          <v:textbox style="mso-next-textbox:#_x0000_s2051;mso-fit-shape-to-text:t" inset="0,0,0,0">
            <w:txbxContent>
              <w:p w:rsidR="00E94BE0" w:rsidRDefault="00E94BE0" w:rsidP="002A7681">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E94BE0" w:rsidRDefault="00E94BE0" w:rsidP="002A7681">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E94BE0" w:rsidRPr="005A6996" w:rsidRDefault="00E94BE0" w:rsidP="002A7681">
                <w:pPr>
                  <w:pStyle w:val="SIGPLANCopyrightnotice"/>
                </w:pPr>
                <w:proofErr w:type="gramStart"/>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roofErr w:type="gramEnd"/>
              </w:p>
            </w:txbxContent>
          </v:textbox>
          <w10:wrap type="topAndBottom"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200" w:rsidRDefault="00782200">
      <w:r>
        <w:separator/>
      </w:r>
    </w:p>
    <w:p w:rsidR="00782200" w:rsidRDefault="00782200"/>
    <w:p w:rsidR="00782200" w:rsidRDefault="00782200"/>
  </w:footnote>
  <w:footnote w:type="continuationSeparator" w:id="0">
    <w:p w:rsidR="00782200" w:rsidRDefault="00782200">
      <w:r>
        <w:continuationSeparator/>
      </w:r>
    </w:p>
    <w:p w:rsidR="00782200" w:rsidRDefault="00782200"/>
    <w:p w:rsidR="00782200" w:rsidRDefault="00782200"/>
  </w:footnote>
  <w:footnote w:id="1">
    <w:p w:rsidR="00E94BE0" w:rsidRPr="008923F9" w:rsidRDefault="00E94BE0" w:rsidP="002E66A5">
      <w:pPr>
        <w:pStyle w:val="Funotentext"/>
      </w:pPr>
      <w:r>
        <w:rPr>
          <w:rStyle w:val="Funotenzeichen"/>
        </w:rPr>
        <w:footnoteRef/>
      </w:r>
      <w:r>
        <w:t xml:space="preserve"> </w:t>
      </w:r>
      <w:r w:rsidRPr="005638DC">
        <w:t xml:space="preserve">If macros are deactivated, you must activate them first, using Word’s </w:t>
      </w:r>
      <w:r w:rsidRPr="004D33D9">
        <w:rPr>
          <w:rStyle w:val="SIGPLANComputer"/>
          <w:sz w:val="14"/>
        </w:rPr>
        <w:t>E</w:t>
      </w:r>
      <w:r w:rsidRPr="004D33D9">
        <w:rPr>
          <w:rStyle w:val="SIGPLANComputer"/>
          <w:sz w:val="14"/>
        </w:rPr>
        <w:t>x</w:t>
      </w:r>
      <w:r w:rsidRPr="004D33D9">
        <w:rPr>
          <w:rStyle w:val="SIGPLANComputer"/>
          <w:sz w:val="14"/>
        </w:rPr>
        <w:t>tras &gt; Options &gt; Security &gt; Macro</w:t>
      </w:r>
      <w:r w:rsidRPr="00381344">
        <w:rPr>
          <w:rStyle w:val="SIGPLANComputer"/>
          <w:sz w:val="14"/>
        </w:rPr>
        <w:t xml:space="preserve"> security settings</w:t>
      </w:r>
      <w:r w:rsidRPr="005638DC">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BE0" w:rsidRDefault="00E94B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0E14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0FB13F14"/>
    <w:multiLevelType w:val="multilevel"/>
    <w:tmpl w:val="BAFE31E0"/>
    <w:numStyleLink w:val="SIGPLANListbullet"/>
  </w:abstractNum>
  <w:abstractNum w:abstractNumId="5">
    <w:nsid w:val="122D7B0F"/>
    <w:multiLevelType w:val="multilevel"/>
    <w:tmpl w:val="1A2C5E10"/>
    <w:numStyleLink w:val="SIGPLANListnumber"/>
  </w:abstractNum>
  <w:abstractNum w:abstractNumId="6">
    <w:nsid w:val="145C38EE"/>
    <w:multiLevelType w:val="hybridMultilevel"/>
    <w:tmpl w:val="05D65486"/>
    <w:lvl w:ilvl="0" w:tplc="16D64E90">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B6D31F6"/>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46876897"/>
    <w:multiLevelType w:val="hybridMultilevel"/>
    <w:tmpl w:val="9284396A"/>
    <w:lvl w:ilvl="0" w:tplc="8ECC8CA2">
      <w:start w:val="1"/>
      <w:numFmt w:val="none"/>
      <w:pStyle w:val="SIGPLANAppendixheading"/>
      <w:lvlText w:val="Appendix"/>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2D7508C"/>
    <w:multiLevelType w:val="multilevel"/>
    <w:tmpl w:val="7D06EE94"/>
    <w:lvl w:ilvl="0">
      <w:start w:val="1"/>
      <w:numFmt w:val="decimal"/>
      <w:lvlText w:val="%1."/>
      <w:lvlJc w:val="left"/>
      <w:pPr>
        <w:tabs>
          <w:tab w:val="num" w:pos="260"/>
        </w:tabs>
        <w:ind w:left="260" w:hanging="20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5914198E"/>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61B47BC2"/>
    <w:multiLevelType w:val="multilevel"/>
    <w:tmpl w:val="7D06EE94"/>
    <w:lvl w:ilvl="0">
      <w:start w:val="1"/>
      <w:numFmt w:val="decimal"/>
      <w:lvlText w:val="%1."/>
      <w:lvlJc w:val="left"/>
      <w:pPr>
        <w:tabs>
          <w:tab w:val="num" w:pos="260"/>
        </w:tabs>
        <w:ind w:left="260" w:hanging="20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204797A"/>
    <w:multiLevelType w:val="hybridMultilevel"/>
    <w:tmpl w:val="E97A8A70"/>
    <w:lvl w:ilvl="0" w:tplc="95A20836">
      <w:start w:val="1"/>
      <w:numFmt w:val="none"/>
      <w:pStyle w:val="SIGPLANReferencesheading"/>
      <w:lvlText w:val="Reference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B7A48BF8">
      <w:start w:val="1"/>
      <w:numFmt w:val="none"/>
      <w:pStyle w:val="SIGPLANAbstractheading"/>
      <w:lvlText w:val="Abstract"/>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6F8166EB"/>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19">
    <w:nsid w:val="77E72178"/>
    <w:multiLevelType w:val="multilevel"/>
    <w:tmpl w:val="9F46EC34"/>
    <w:numStyleLink w:val="SIGPLANListletter"/>
  </w:abstractNum>
  <w:num w:numId="1">
    <w:abstractNumId w:val="0"/>
  </w:num>
  <w:num w:numId="2">
    <w:abstractNumId w:val="8"/>
  </w:num>
  <w:num w:numId="3">
    <w:abstractNumId w:val="6"/>
  </w:num>
  <w:num w:numId="4">
    <w:abstractNumId w:val="17"/>
  </w:num>
  <w:num w:numId="5">
    <w:abstractNumId w:val="2"/>
  </w:num>
  <w:num w:numId="6">
    <w:abstractNumId w:val="14"/>
  </w:num>
  <w:num w:numId="7">
    <w:abstractNumId w:val="1"/>
  </w:num>
  <w:num w:numId="8">
    <w:abstractNumId w:val="15"/>
  </w:num>
  <w:num w:numId="9">
    <w:abstractNumId w:val="12"/>
  </w:num>
  <w:num w:numId="10">
    <w:abstractNumId w:val="9"/>
  </w:num>
  <w:num w:numId="11">
    <w:abstractNumId w:val="16"/>
  </w:num>
  <w:num w:numId="12">
    <w:abstractNumId w:val="10"/>
  </w:num>
  <w:num w:numId="13">
    <w:abstractNumId w:val="18"/>
  </w:num>
  <w:num w:numId="14">
    <w:abstractNumId w:val="11"/>
  </w:num>
  <w:num w:numId="15">
    <w:abstractNumId w:val="13"/>
  </w:num>
  <w:num w:numId="16">
    <w:abstractNumId w:val="7"/>
  </w:num>
  <w:num w:numId="17">
    <w:abstractNumId w:val="3"/>
  </w:num>
  <w:num w:numId="18">
    <w:abstractNumId w:val="19"/>
  </w:num>
  <w:num w:numId="19">
    <w:abstractNumId w:val="5"/>
  </w:num>
  <w:num w:numId="20">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proofState w:spelling="clean" w:grammar="clean"/>
  <w:attachedTemplate r:id="rId1"/>
  <w:stylePaneFormatFilter w:val="3001"/>
  <w:defaultTabStop w:val="720"/>
  <w:autoHyphenation/>
  <w:consecutiveHyphenLimit w:val="2"/>
  <w:hyphenationZone w:val="357"/>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cVars>
    <w:docVar w:name="dgnword-docGUID" w:val="{B45AB55A-A53D-450D-9D82-179F535FF058}"/>
    <w:docVar w:name="dgnword-eventsink" w:val="32712896"/>
  </w:docVars>
  <w:rsids>
    <w:rsidRoot w:val="00BE2B1C"/>
    <w:rsid w:val="00004CA3"/>
    <w:rsid w:val="00005F0E"/>
    <w:rsid w:val="000072D0"/>
    <w:rsid w:val="00013BB1"/>
    <w:rsid w:val="000336E4"/>
    <w:rsid w:val="00046B67"/>
    <w:rsid w:val="000560D3"/>
    <w:rsid w:val="00062E75"/>
    <w:rsid w:val="00065696"/>
    <w:rsid w:val="00074837"/>
    <w:rsid w:val="000A0BF1"/>
    <w:rsid w:val="000A32FE"/>
    <w:rsid w:val="000C0C3B"/>
    <w:rsid w:val="000D3493"/>
    <w:rsid w:val="000D41EB"/>
    <w:rsid w:val="000E2F0D"/>
    <w:rsid w:val="000F0333"/>
    <w:rsid w:val="000F486A"/>
    <w:rsid w:val="000F7563"/>
    <w:rsid w:val="00107867"/>
    <w:rsid w:val="0011613E"/>
    <w:rsid w:val="0012238C"/>
    <w:rsid w:val="00140A50"/>
    <w:rsid w:val="00144673"/>
    <w:rsid w:val="00156064"/>
    <w:rsid w:val="001672C8"/>
    <w:rsid w:val="001764E0"/>
    <w:rsid w:val="00180E61"/>
    <w:rsid w:val="00181C0D"/>
    <w:rsid w:val="00187528"/>
    <w:rsid w:val="001916F1"/>
    <w:rsid w:val="001C2A43"/>
    <w:rsid w:val="001D46C5"/>
    <w:rsid w:val="001E12CE"/>
    <w:rsid w:val="001E69B3"/>
    <w:rsid w:val="002010FA"/>
    <w:rsid w:val="002110D6"/>
    <w:rsid w:val="00220D22"/>
    <w:rsid w:val="00224AE7"/>
    <w:rsid w:val="002263A4"/>
    <w:rsid w:val="00256EDB"/>
    <w:rsid w:val="00274215"/>
    <w:rsid w:val="00275D42"/>
    <w:rsid w:val="002A2143"/>
    <w:rsid w:val="002A545F"/>
    <w:rsid w:val="002A7681"/>
    <w:rsid w:val="002C7590"/>
    <w:rsid w:val="002D6DAD"/>
    <w:rsid w:val="002E4EEF"/>
    <w:rsid w:val="002E66A5"/>
    <w:rsid w:val="002E7D55"/>
    <w:rsid w:val="0030175A"/>
    <w:rsid w:val="003070F0"/>
    <w:rsid w:val="0031713D"/>
    <w:rsid w:val="00322C3E"/>
    <w:rsid w:val="00325A5B"/>
    <w:rsid w:val="003302DD"/>
    <w:rsid w:val="0033121E"/>
    <w:rsid w:val="00336C7B"/>
    <w:rsid w:val="00340B8B"/>
    <w:rsid w:val="00352951"/>
    <w:rsid w:val="003615EA"/>
    <w:rsid w:val="00363CA3"/>
    <w:rsid w:val="00367D23"/>
    <w:rsid w:val="00372459"/>
    <w:rsid w:val="00381344"/>
    <w:rsid w:val="0039773B"/>
    <w:rsid w:val="003A6775"/>
    <w:rsid w:val="003B5548"/>
    <w:rsid w:val="003C4416"/>
    <w:rsid w:val="003C5A34"/>
    <w:rsid w:val="003C5D48"/>
    <w:rsid w:val="003D3EB7"/>
    <w:rsid w:val="003F0466"/>
    <w:rsid w:val="003F09D1"/>
    <w:rsid w:val="003F0B08"/>
    <w:rsid w:val="003F355C"/>
    <w:rsid w:val="003F4FA7"/>
    <w:rsid w:val="00432273"/>
    <w:rsid w:val="00446C5B"/>
    <w:rsid w:val="004764AD"/>
    <w:rsid w:val="004859B8"/>
    <w:rsid w:val="004973FD"/>
    <w:rsid w:val="004A3E13"/>
    <w:rsid w:val="004B2B4B"/>
    <w:rsid w:val="004B48A7"/>
    <w:rsid w:val="004D0495"/>
    <w:rsid w:val="004D33D9"/>
    <w:rsid w:val="004E3E06"/>
    <w:rsid w:val="004E4416"/>
    <w:rsid w:val="004E7CF2"/>
    <w:rsid w:val="00504E97"/>
    <w:rsid w:val="0051135E"/>
    <w:rsid w:val="00522721"/>
    <w:rsid w:val="005246F6"/>
    <w:rsid w:val="0053155C"/>
    <w:rsid w:val="005638DC"/>
    <w:rsid w:val="00565C89"/>
    <w:rsid w:val="00567D09"/>
    <w:rsid w:val="00575DAF"/>
    <w:rsid w:val="00584133"/>
    <w:rsid w:val="00585E25"/>
    <w:rsid w:val="005863DD"/>
    <w:rsid w:val="00596A00"/>
    <w:rsid w:val="005C16EF"/>
    <w:rsid w:val="005D18EE"/>
    <w:rsid w:val="005D3A06"/>
    <w:rsid w:val="005D45DF"/>
    <w:rsid w:val="005D5443"/>
    <w:rsid w:val="005D643D"/>
    <w:rsid w:val="005D6A23"/>
    <w:rsid w:val="005D6CE3"/>
    <w:rsid w:val="005E34DC"/>
    <w:rsid w:val="006001AA"/>
    <w:rsid w:val="006014C3"/>
    <w:rsid w:val="0060260B"/>
    <w:rsid w:val="0061350E"/>
    <w:rsid w:val="00622734"/>
    <w:rsid w:val="006267F6"/>
    <w:rsid w:val="00632588"/>
    <w:rsid w:val="0063448A"/>
    <w:rsid w:val="00642B89"/>
    <w:rsid w:val="00651794"/>
    <w:rsid w:val="00654260"/>
    <w:rsid w:val="0066124E"/>
    <w:rsid w:val="00677995"/>
    <w:rsid w:val="00683DD5"/>
    <w:rsid w:val="006847EB"/>
    <w:rsid w:val="00691F31"/>
    <w:rsid w:val="006B284C"/>
    <w:rsid w:val="006B43C5"/>
    <w:rsid w:val="006D27C5"/>
    <w:rsid w:val="006E2AA1"/>
    <w:rsid w:val="007014B5"/>
    <w:rsid w:val="00705371"/>
    <w:rsid w:val="0072131F"/>
    <w:rsid w:val="00722235"/>
    <w:rsid w:val="007228AA"/>
    <w:rsid w:val="00726F71"/>
    <w:rsid w:val="00751FEC"/>
    <w:rsid w:val="0075253F"/>
    <w:rsid w:val="00772AED"/>
    <w:rsid w:val="00782200"/>
    <w:rsid w:val="0078662A"/>
    <w:rsid w:val="00792CE6"/>
    <w:rsid w:val="007A0F24"/>
    <w:rsid w:val="007A281F"/>
    <w:rsid w:val="007A7946"/>
    <w:rsid w:val="007C26D5"/>
    <w:rsid w:val="007C3DA5"/>
    <w:rsid w:val="007D4B46"/>
    <w:rsid w:val="007E72E7"/>
    <w:rsid w:val="007F073D"/>
    <w:rsid w:val="007F0DF5"/>
    <w:rsid w:val="0081561A"/>
    <w:rsid w:val="00824D6B"/>
    <w:rsid w:val="00832662"/>
    <w:rsid w:val="00837A7C"/>
    <w:rsid w:val="00837FAA"/>
    <w:rsid w:val="00884040"/>
    <w:rsid w:val="008923F9"/>
    <w:rsid w:val="008B3D66"/>
    <w:rsid w:val="008B7DCF"/>
    <w:rsid w:val="008C2D48"/>
    <w:rsid w:val="008C3404"/>
    <w:rsid w:val="008C621D"/>
    <w:rsid w:val="008D2A63"/>
    <w:rsid w:val="008D3730"/>
    <w:rsid w:val="008D5A6F"/>
    <w:rsid w:val="008E4E75"/>
    <w:rsid w:val="008F2184"/>
    <w:rsid w:val="008F55F3"/>
    <w:rsid w:val="008F5A22"/>
    <w:rsid w:val="0090131F"/>
    <w:rsid w:val="009232D9"/>
    <w:rsid w:val="00927FB8"/>
    <w:rsid w:val="00936571"/>
    <w:rsid w:val="00945342"/>
    <w:rsid w:val="0094661E"/>
    <w:rsid w:val="009502CC"/>
    <w:rsid w:val="00950EA4"/>
    <w:rsid w:val="0095296E"/>
    <w:rsid w:val="00963EE2"/>
    <w:rsid w:val="00972452"/>
    <w:rsid w:val="00977698"/>
    <w:rsid w:val="00981B24"/>
    <w:rsid w:val="00986D64"/>
    <w:rsid w:val="009909C2"/>
    <w:rsid w:val="00997C9C"/>
    <w:rsid w:val="009A76F8"/>
    <w:rsid w:val="009C74F8"/>
    <w:rsid w:val="009C75AC"/>
    <w:rsid w:val="00A02A49"/>
    <w:rsid w:val="00A162D9"/>
    <w:rsid w:val="00A31335"/>
    <w:rsid w:val="00A3304C"/>
    <w:rsid w:val="00A42C85"/>
    <w:rsid w:val="00A456FC"/>
    <w:rsid w:val="00A572AC"/>
    <w:rsid w:val="00A61073"/>
    <w:rsid w:val="00A659B9"/>
    <w:rsid w:val="00A732EC"/>
    <w:rsid w:val="00A7681E"/>
    <w:rsid w:val="00A9452B"/>
    <w:rsid w:val="00A968A2"/>
    <w:rsid w:val="00A96FBB"/>
    <w:rsid w:val="00A97C47"/>
    <w:rsid w:val="00AA0550"/>
    <w:rsid w:val="00AA520E"/>
    <w:rsid w:val="00AA6035"/>
    <w:rsid w:val="00AA7739"/>
    <w:rsid w:val="00AA7DBF"/>
    <w:rsid w:val="00AB613B"/>
    <w:rsid w:val="00AD0C2E"/>
    <w:rsid w:val="00AE2BBE"/>
    <w:rsid w:val="00AF053F"/>
    <w:rsid w:val="00B05393"/>
    <w:rsid w:val="00B10768"/>
    <w:rsid w:val="00B10FAE"/>
    <w:rsid w:val="00B126AE"/>
    <w:rsid w:val="00B1608D"/>
    <w:rsid w:val="00B21098"/>
    <w:rsid w:val="00B65540"/>
    <w:rsid w:val="00B6707B"/>
    <w:rsid w:val="00B70768"/>
    <w:rsid w:val="00B7455A"/>
    <w:rsid w:val="00B81885"/>
    <w:rsid w:val="00BA26A6"/>
    <w:rsid w:val="00BB1747"/>
    <w:rsid w:val="00BB3650"/>
    <w:rsid w:val="00BC5853"/>
    <w:rsid w:val="00BD679F"/>
    <w:rsid w:val="00BE2B1C"/>
    <w:rsid w:val="00C11D5A"/>
    <w:rsid w:val="00C1205A"/>
    <w:rsid w:val="00C27AEE"/>
    <w:rsid w:val="00C354E9"/>
    <w:rsid w:val="00C4456C"/>
    <w:rsid w:val="00C47B1B"/>
    <w:rsid w:val="00C51B5F"/>
    <w:rsid w:val="00C51F37"/>
    <w:rsid w:val="00C528E0"/>
    <w:rsid w:val="00C65592"/>
    <w:rsid w:val="00C74846"/>
    <w:rsid w:val="00C8305F"/>
    <w:rsid w:val="00C9416F"/>
    <w:rsid w:val="00C96256"/>
    <w:rsid w:val="00CB1E08"/>
    <w:rsid w:val="00CB3698"/>
    <w:rsid w:val="00CC71EF"/>
    <w:rsid w:val="00CD4661"/>
    <w:rsid w:val="00CD5A9A"/>
    <w:rsid w:val="00CE5FC3"/>
    <w:rsid w:val="00CF062B"/>
    <w:rsid w:val="00CF35F7"/>
    <w:rsid w:val="00D02026"/>
    <w:rsid w:val="00D03199"/>
    <w:rsid w:val="00D13D8B"/>
    <w:rsid w:val="00D314D8"/>
    <w:rsid w:val="00D34E7D"/>
    <w:rsid w:val="00D4171A"/>
    <w:rsid w:val="00D640D6"/>
    <w:rsid w:val="00D64534"/>
    <w:rsid w:val="00D64CB7"/>
    <w:rsid w:val="00D73124"/>
    <w:rsid w:val="00D77469"/>
    <w:rsid w:val="00D82B73"/>
    <w:rsid w:val="00D86495"/>
    <w:rsid w:val="00D94D8D"/>
    <w:rsid w:val="00D97C1D"/>
    <w:rsid w:val="00DA4D1A"/>
    <w:rsid w:val="00DA6117"/>
    <w:rsid w:val="00DB1D66"/>
    <w:rsid w:val="00DB43DC"/>
    <w:rsid w:val="00DB76FC"/>
    <w:rsid w:val="00DB7CCF"/>
    <w:rsid w:val="00DD6712"/>
    <w:rsid w:val="00DE12BD"/>
    <w:rsid w:val="00DE2426"/>
    <w:rsid w:val="00DF1BE9"/>
    <w:rsid w:val="00DF2B39"/>
    <w:rsid w:val="00DF5E2A"/>
    <w:rsid w:val="00DF6937"/>
    <w:rsid w:val="00E00311"/>
    <w:rsid w:val="00E25482"/>
    <w:rsid w:val="00E31A40"/>
    <w:rsid w:val="00E31AE1"/>
    <w:rsid w:val="00E338B3"/>
    <w:rsid w:val="00E33FE8"/>
    <w:rsid w:val="00E5771D"/>
    <w:rsid w:val="00E63EDB"/>
    <w:rsid w:val="00E6480F"/>
    <w:rsid w:val="00E678A1"/>
    <w:rsid w:val="00E72B92"/>
    <w:rsid w:val="00E73E9B"/>
    <w:rsid w:val="00E940B3"/>
    <w:rsid w:val="00E94BE0"/>
    <w:rsid w:val="00EC0977"/>
    <w:rsid w:val="00EC13DC"/>
    <w:rsid w:val="00ED0EC2"/>
    <w:rsid w:val="00ED2936"/>
    <w:rsid w:val="00ED5B34"/>
    <w:rsid w:val="00ED7782"/>
    <w:rsid w:val="00EE4B36"/>
    <w:rsid w:val="00EE5267"/>
    <w:rsid w:val="00F07DE1"/>
    <w:rsid w:val="00F22CB6"/>
    <w:rsid w:val="00F23A84"/>
    <w:rsid w:val="00F333B7"/>
    <w:rsid w:val="00F339F7"/>
    <w:rsid w:val="00F34974"/>
    <w:rsid w:val="00F37178"/>
    <w:rsid w:val="00F374AD"/>
    <w:rsid w:val="00F45CF6"/>
    <w:rsid w:val="00F60D08"/>
    <w:rsid w:val="00F66CCC"/>
    <w:rsid w:val="00F7194F"/>
    <w:rsid w:val="00F73A2C"/>
    <w:rsid w:val="00F7411D"/>
    <w:rsid w:val="00F81DCD"/>
    <w:rsid w:val="00F824AB"/>
    <w:rsid w:val="00F860B2"/>
    <w:rsid w:val="00F86876"/>
    <w:rsid w:val="00F90562"/>
    <w:rsid w:val="00F915A0"/>
    <w:rsid w:val="00F93496"/>
    <w:rsid w:val="00F94D20"/>
    <w:rsid w:val="00FA1EE8"/>
    <w:rsid w:val="00FB4481"/>
    <w:rsid w:val="00FB6247"/>
    <w:rsid w:val="00FD0579"/>
    <w:rsid w:val="00FD20B7"/>
    <w:rsid w:val="00FE41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schemas.1und1.de/SoftPhone" w:url=" " w:name="Rufnummer"/>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72E7"/>
    <w:rPr>
      <w:sz w:val="24"/>
      <w:lang w:val="en-US" w:eastAsia="en-US"/>
    </w:rPr>
  </w:style>
  <w:style w:type="paragraph" w:styleId="berschrift1">
    <w:name w:val="heading 1"/>
    <w:basedOn w:val="Standard"/>
    <w:next w:val="Standard"/>
    <w:qFormat/>
    <w:pPr>
      <w:keepNext/>
      <w:numPr>
        <w:numId w:val="1"/>
      </w:numPr>
      <w:spacing w:before="40"/>
      <w:outlineLvl w:val="0"/>
    </w:pPr>
    <w:rPr>
      <w:b/>
      <w:kern w:val="28"/>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Standard"/>
    <w:next w:val="Standard"/>
    <w:qFormat/>
    <w:rsid w:val="00DB76FC"/>
    <w:pPr>
      <w:numPr>
        <w:ilvl w:val="4"/>
        <w:numId w:val="1"/>
      </w:numPr>
      <w:spacing w:before="40"/>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unotenzeichen">
    <w:name w:val="footnote reference"/>
    <w:basedOn w:val="Absatz-Standardschriftart"/>
    <w:semiHidden/>
    <w:rPr>
      <w:rFonts w:ascii="Times New Roman" w:hAnsi="Times New Roman"/>
      <w:sz w:val="18"/>
      <w:vertAlign w:val="superscript"/>
    </w:rPr>
  </w:style>
  <w:style w:type="paragraph" w:customStyle="1" w:styleId="SIGPLANAbstractheading">
    <w:name w:val="SIGPLAN Abstract heading"/>
    <w:basedOn w:val="SIGPLANAcknowledgmentsheading"/>
    <w:next w:val="SIGPLANParagraph1"/>
    <w:rsid w:val="00A3304C"/>
    <w:pPr>
      <w:numPr>
        <w:numId w:val="4"/>
      </w:numPr>
      <w:spacing w:before="0" w:line="240" w:lineRule="exact"/>
    </w:pPr>
  </w:style>
  <w:style w:type="paragraph" w:customStyle="1" w:styleId="SIGPLANAcknowledgmentsheading">
    <w:name w:val="SIGPLAN Acknowledgments heading"/>
    <w:basedOn w:val="SIGPLANSectionheading"/>
    <w:next w:val="SIGPLANParagraph1"/>
    <w:rsid w:val="008C2D48"/>
    <w:pPr>
      <w:numPr>
        <w:numId w:val="17"/>
      </w:numPr>
    </w:pPr>
  </w:style>
  <w:style w:type="paragraph" w:customStyle="1" w:styleId="SIGPLANSectionheading">
    <w:name w:val="SIGPLAN Section heading"/>
    <w:basedOn w:val="SIGPLANBasic"/>
    <w:next w:val="SIGPLANParagraph1"/>
    <w:rsid w:val="008B3D66"/>
    <w:pPr>
      <w:keepNext/>
      <w:numPr>
        <w:numId w:val="2"/>
      </w:numPr>
      <w:suppressAutoHyphens/>
      <w:spacing w:before="120" w:after="100" w:line="260" w:lineRule="exact"/>
      <w:outlineLvl w:val="0"/>
    </w:pPr>
    <w:rPr>
      <w:b/>
      <w:sz w:val="22"/>
    </w:rPr>
  </w:style>
  <w:style w:type="paragraph" w:customStyle="1" w:styleId="SIGPLANBasic">
    <w:name w:val="SIGPLAN Basic"/>
    <w:rsid w:val="00E338B3"/>
    <w:rPr>
      <w:sz w:val="24"/>
      <w:lang w:val="en-US" w:eastAsia="en-US"/>
    </w:rPr>
  </w:style>
  <w:style w:type="paragraph" w:customStyle="1" w:styleId="SIGPLANParagraph1">
    <w:name w:val="SIGPLAN Paragraph 1"/>
    <w:basedOn w:val="Standard"/>
    <w:next w:val="SIGPLANParagraph"/>
    <w:rsid w:val="00E33FE8"/>
    <w:pPr>
      <w:spacing w:line="200" w:lineRule="exact"/>
      <w:jc w:val="both"/>
    </w:pPr>
    <w:rPr>
      <w:sz w:val="18"/>
    </w:rPr>
  </w:style>
  <w:style w:type="paragraph" w:customStyle="1" w:styleId="SIGPLANParagraph">
    <w:name w:val="SIGPLAN Paragraph"/>
    <w:basedOn w:val="SIGPLANParagraph1"/>
    <w:rsid w:val="00C51F37"/>
    <w:pPr>
      <w:ind w:firstLine="240"/>
    </w:pPr>
  </w:style>
  <w:style w:type="paragraph" w:styleId="Funotentext">
    <w:name w:val="footnote text"/>
    <w:basedOn w:val="Standard"/>
    <w:semiHidden/>
    <w:rsid w:val="005638DC"/>
    <w:pPr>
      <w:spacing w:after="60" w:line="180" w:lineRule="exact"/>
      <w:jc w:val="both"/>
    </w:pPr>
    <w:rPr>
      <w:sz w:val="16"/>
    </w:rPr>
  </w:style>
  <w:style w:type="paragraph" w:styleId="Fuzeile">
    <w:name w:val="footer"/>
    <w:basedOn w:val="Standard"/>
    <w:semiHidden/>
    <w:pPr>
      <w:tabs>
        <w:tab w:val="center" w:pos="4320"/>
        <w:tab w:val="right" w:pos="8640"/>
      </w:tabs>
    </w:pPr>
  </w:style>
  <w:style w:type="paragraph" w:styleId="Kopfzeile">
    <w:name w:val="header"/>
    <w:basedOn w:val="Standard"/>
    <w:semiHidden/>
    <w:pPr>
      <w:tabs>
        <w:tab w:val="center" w:pos="4320"/>
        <w:tab w:val="right" w:pos="8640"/>
      </w:tabs>
    </w:pPr>
  </w:style>
  <w:style w:type="paragraph" w:customStyle="1" w:styleId="SIGPLANTitle">
    <w:name w:val="SIGPLAN Title"/>
    <w:basedOn w:val="SIGPLANBasic"/>
    <w:rsid w:val="00824D6B"/>
    <w:pPr>
      <w:suppressAutoHyphens/>
      <w:spacing w:line="400" w:lineRule="exact"/>
      <w:jc w:val="center"/>
    </w:pPr>
    <w:rPr>
      <w:b/>
      <w:sz w:val="36"/>
    </w:rPr>
  </w:style>
  <w:style w:type="paragraph" w:customStyle="1" w:styleId="SIGPLANSubsectionheading">
    <w:name w:val="SIGPLAN Subsection heading"/>
    <w:basedOn w:val="SIGPLANSectionheading"/>
    <w:next w:val="SIGPLANParagraph1"/>
    <w:rsid w:val="008B3D66"/>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8B3D66"/>
    <w:pPr>
      <w:numPr>
        <w:ilvl w:val="2"/>
      </w:numPr>
      <w:outlineLvl w:val="2"/>
    </w:pPr>
  </w:style>
  <w:style w:type="paragraph" w:customStyle="1" w:styleId="SIGPLANAuthorname">
    <w:name w:val="SIGPLAN Author name"/>
    <w:basedOn w:val="Standard"/>
    <w:next w:val="SIGPLANAuthoraffiliation"/>
    <w:rsid w:val="00FD20B7"/>
    <w:pPr>
      <w:suppressAutoHyphens/>
      <w:spacing w:after="20" w:line="260" w:lineRule="exact"/>
      <w:jc w:val="center"/>
    </w:pPr>
    <w:rPr>
      <w:sz w:val="22"/>
      <w:szCs w:val="22"/>
    </w:rPr>
  </w:style>
  <w:style w:type="paragraph" w:customStyle="1" w:styleId="SIGPLANAuthoraffiliation">
    <w:name w:val="SIGPLAN Author affiliation"/>
    <w:basedOn w:val="SIGPLANAuthorname"/>
    <w:next w:val="SIGPLANAuthoremail"/>
    <w:rsid w:val="00C51F37"/>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C354E9"/>
    <w:pPr>
      <w:spacing w:before="40"/>
      <w:contextualSpacing w:val="0"/>
    </w:pPr>
    <w:rPr>
      <w:rFonts w:ascii="Trebuchet MS" w:hAnsi="Trebuchet MS"/>
      <w:sz w:val="16"/>
    </w:rPr>
  </w:style>
  <w:style w:type="paragraph" w:customStyle="1" w:styleId="SIGPLANSubtitle">
    <w:name w:val="SIGPLAN Subtitle"/>
    <w:basedOn w:val="SIGPLANTitle"/>
    <w:next w:val="SIGPLANBasic"/>
    <w:rsid w:val="00CB3698"/>
    <w:pPr>
      <w:spacing w:before="120" w:line="360" w:lineRule="exact"/>
    </w:pPr>
    <w:rPr>
      <w:sz w:val="28"/>
    </w:rPr>
  </w:style>
  <w:style w:type="paragraph" w:customStyle="1" w:styleId="SIGPLANParagraphSubparagraphheading">
    <w:name w:val="SIGPLAN Paragraph/Subparagraph heading"/>
    <w:basedOn w:val="SIGPLANParagraph1"/>
    <w:next w:val="SIGPLANParagraph"/>
    <w:rsid w:val="00E31A40"/>
    <w:pPr>
      <w:spacing w:before="140"/>
      <w:outlineLvl w:val="3"/>
    </w:pPr>
  </w:style>
  <w:style w:type="character" w:customStyle="1" w:styleId="SIGPLANParagraphheading">
    <w:name w:val="SIGPLAN Paragraph heading"/>
    <w:rsid w:val="00927FB8"/>
    <w:rPr>
      <w:b/>
      <w:i/>
    </w:rPr>
  </w:style>
  <w:style w:type="character" w:customStyle="1" w:styleId="SIGPLANSubparagraphheading">
    <w:name w:val="SIGPLAN Subparagraph heading"/>
    <w:rsid w:val="00DE2426"/>
    <w:rPr>
      <w:i/>
    </w:rPr>
  </w:style>
  <w:style w:type="paragraph" w:customStyle="1" w:styleId="SIGPLANCopyrightnotice">
    <w:name w:val="SIGPLAN Copyright notice"/>
    <w:basedOn w:val="SIGPLANBasic"/>
    <w:rsid w:val="00584133"/>
    <w:pPr>
      <w:suppressAutoHyphens/>
      <w:spacing w:line="160" w:lineRule="exact"/>
      <w:jc w:val="both"/>
    </w:pPr>
    <w:rPr>
      <w:sz w:val="14"/>
    </w:rPr>
  </w:style>
  <w:style w:type="paragraph" w:customStyle="1" w:styleId="SIGPLANFigurecaption">
    <w:name w:val="SIGPLAN Figure caption"/>
    <w:basedOn w:val="SIGPLANParagraph1"/>
    <w:rsid w:val="00622734"/>
    <w:pPr>
      <w:spacing w:before="20"/>
      <w:jc w:val="left"/>
    </w:pPr>
  </w:style>
  <w:style w:type="paragraph" w:styleId="Beschriftung">
    <w:name w:val="caption"/>
    <w:basedOn w:val="Standard"/>
    <w:next w:val="Standard"/>
    <w:qFormat/>
    <w:rsid w:val="00BA26A6"/>
    <w:rPr>
      <w:b/>
      <w:bCs/>
      <w:sz w:val="20"/>
    </w:rPr>
  </w:style>
  <w:style w:type="paragraph" w:customStyle="1" w:styleId="SIGPLANEquation">
    <w:name w:val="SIGPLAN Equation"/>
    <w:basedOn w:val="SIGPLANParagraph1"/>
    <w:next w:val="SIGPLANParagraph1"/>
    <w:rsid w:val="00D13D8B"/>
    <w:pPr>
      <w:tabs>
        <w:tab w:val="center" w:pos="2400"/>
        <w:tab w:val="right" w:pos="4800"/>
      </w:tabs>
      <w:spacing w:before="100" w:after="100"/>
      <w:contextualSpacing/>
      <w:jc w:val="center"/>
    </w:pPr>
  </w:style>
  <w:style w:type="paragraph" w:customStyle="1" w:styleId="SIGPLANReferencesheading">
    <w:name w:val="SIGPLAN References heading"/>
    <w:basedOn w:val="SIGPLANAcknowledgmentsheading"/>
    <w:next w:val="SIGPLANReference"/>
    <w:rsid w:val="00372459"/>
    <w:pPr>
      <w:numPr>
        <w:numId w:val="8"/>
      </w:numPr>
    </w:pPr>
  </w:style>
  <w:style w:type="paragraph" w:styleId="Sprechblasentext">
    <w:name w:val="Balloon Text"/>
    <w:basedOn w:val="Standard"/>
    <w:semiHidden/>
    <w:rsid w:val="004E4416"/>
    <w:rPr>
      <w:rFonts w:ascii="Tahoma" w:hAnsi="Tahoma" w:cs="Tahoma"/>
      <w:sz w:val="16"/>
      <w:szCs w:val="16"/>
    </w:rPr>
  </w:style>
  <w:style w:type="character" w:styleId="Kommentarzeichen">
    <w:name w:val="annotation reference"/>
    <w:basedOn w:val="Absatz-Standardschriftart"/>
    <w:semiHidden/>
    <w:rsid w:val="00792CE6"/>
    <w:rPr>
      <w:sz w:val="16"/>
      <w:szCs w:val="16"/>
    </w:rPr>
  </w:style>
  <w:style w:type="paragraph" w:styleId="Kommentartext">
    <w:name w:val="annotation text"/>
    <w:basedOn w:val="Standard"/>
    <w:semiHidden/>
    <w:rsid w:val="00792CE6"/>
    <w:rPr>
      <w:sz w:val="20"/>
    </w:rPr>
  </w:style>
  <w:style w:type="paragraph" w:styleId="Kommentarthema">
    <w:name w:val="annotation subject"/>
    <w:basedOn w:val="Kommentartext"/>
    <w:next w:val="Kommentartext"/>
    <w:semiHidden/>
    <w:rsid w:val="00792CE6"/>
    <w:rPr>
      <w:b/>
      <w:bCs/>
    </w:rPr>
  </w:style>
  <w:style w:type="paragraph" w:customStyle="1" w:styleId="SIGPLANEquationnumber">
    <w:name w:val="SIGPLAN Equation number"/>
    <w:basedOn w:val="SIGPLANEquation"/>
    <w:rsid w:val="006B43C5"/>
    <w:pPr>
      <w:jc w:val="right"/>
    </w:pPr>
  </w:style>
  <w:style w:type="character" w:customStyle="1" w:styleId="SIGPLANEmphasize">
    <w:name w:val="SIGPLAN Emphasize"/>
    <w:rsid w:val="006B43C5"/>
    <w:rPr>
      <w:i/>
    </w:rPr>
  </w:style>
  <w:style w:type="paragraph" w:customStyle="1" w:styleId="SIGPLANEnunciation">
    <w:name w:val="SIGPLAN Enunciation"/>
    <w:basedOn w:val="SIGPLANParagraph1"/>
    <w:next w:val="SIGPLANParagraph1"/>
    <w:rsid w:val="008F55F3"/>
    <w:pPr>
      <w:spacing w:before="140" w:after="140"/>
    </w:pPr>
  </w:style>
  <w:style w:type="paragraph" w:customStyle="1" w:styleId="SIGPLANListparagraph">
    <w:name w:val="SIGPLAN List paragraph"/>
    <w:basedOn w:val="SIGPLANParagraph1"/>
    <w:rsid w:val="00DD6712"/>
    <w:pPr>
      <w:spacing w:before="80" w:after="80"/>
      <w:ind w:left="260"/>
    </w:pPr>
  </w:style>
  <w:style w:type="paragraph" w:customStyle="1" w:styleId="SIGPLANListitem">
    <w:name w:val="SIGPLAN List item"/>
    <w:basedOn w:val="SIGPLANListparagraph"/>
    <w:rsid w:val="00ED2936"/>
    <w:pPr>
      <w:ind w:left="0"/>
    </w:pPr>
  </w:style>
  <w:style w:type="character" w:customStyle="1" w:styleId="SIGPLANEnunciationcaption">
    <w:name w:val="SIGPLAN Enunciation caption"/>
    <w:basedOn w:val="Absatz-Standardschriftart"/>
    <w:rsid w:val="00AE2BBE"/>
    <w:rPr>
      <w:smallCaps/>
    </w:rPr>
  </w:style>
  <w:style w:type="numbering" w:customStyle="1" w:styleId="SIGPLANListnumber">
    <w:name w:val="SIGPLAN List number"/>
    <w:basedOn w:val="KeineListe"/>
    <w:rsid w:val="00F860B2"/>
    <w:pPr>
      <w:numPr>
        <w:numId w:val="9"/>
      </w:numPr>
    </w:pPr>
  </w:style>
  <w:style w:type="paragraph" w:customStyle="1" w:styleId="SIGPLANAppendixheading">
    <w:name w:val="SIGPLAN Appendix heading"/>
    <w:basedOn w:val="SIGPLANSectionheading"/>
    <w:next w:val="SIGPLANParagraph1"/>
    <w:rsid w:val="000A32FE"/>
    <w:pPr>
      <w:numPr>
        <w:numId w:val="12"/>
      </w:numPr>
    </w:pPr>
  </w:style>
  <w:style w:type="numbering" w:customStyle="1" w:styleId="SIGPLANListbullet">
    <w:name w:val="SIGPLAN List bullet"/>
    <w:basedOn w:val="KeineListe"/>
    <w:rsid w:val="00F860B2"/>
    <w:pPr>
      <w:numPr>
        <w:numId w:val="10"/>
      </w:numPr>
    </w:pPr>
  </w:style>
  <w:style w:type="numbering" w:customStyle="1" w:styleId="SIGPLANListletter">
    <w:name w:val="SIGPLAN List letter"/>
    <w:basedOn w:val="KeineListe"/>
    <w:rsid w:val="00AB613B"/>
    <w:pPr>
      <w:numPr>
        <w:numId w:val="11"/>
      </w:numPr>
    </w:pPr>
  </w:style>
  <w:style w:type="paragraph" w:customStyle="1" w:styleId="SIGPLANReference">
    <w:name w:val="SIGPLAN Reference"/>
    <w:basedOn w:val="SIGPLANParagraph1"/>
    <w:rsid w:val="00D02026"/>
    <w:pPr>
      <w:spacing w:after="80" w:line="180" w:lineRule="exact"/>
      <w:ind w:left="340" w:hanging="340"/>
    </w:pPr>
    <w:rPr>
      <w:sz w:val="16"/>
    </w:rPr>
  </w:style>
  <w:style w:type="character" w:customStyle="1" w:styleId="SIGPLANCode">
    <w:name w:val="SIGPLAN Code"/>
    <w:basedOn w:val="Absatz-Standardschriftart"/>
    <w:rsid w:val="002E66A5"/>
    <w:rPr>
      <w:rFonts w:ascii="Lucida Console" w:hAnsi="Lucida Console"/>
      <w:sz w:val="16"/>
    </w:rPr>
  </w:style>
  <w:style w:type="character" w:customStyle="1" w:styleId="SIGPLANComputer">
    <w:name w:val="SIGPLAN Computer"/>
    <w:basedOn w:val="Absatz-Standardschriftart"/>
    <w:rsid w:val="00C354E9"/>
    <w:rPr>
      <w:rFonts w:ascii="Trebuchet MS" w:hAnsi="Trebuchet MS"/>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wecki\Dropbox\Jangaroo\sigplanconf.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0EFEEE3B-A4FE-46FA-84C9-8D86B660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sigplanconf.dot</Template>
  <TotalTime>0</TotalTime>
  <Pages>4</Pages>
  <Words>1753</Words>
  <Characters>11047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SIGPLAN Conference Proceedings template</vt:lpstr>
    </vt:vector>
  </TitlesOfParts>
  <Company>Fernuniversität in Hagen</Company>
  <LinksUpToDate>false</LinksUpToDate>
  <CharactersWithSpaces>12775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SIGPLAN Conference Proceedings template</dc:title>
  <dc:creator>Andreas Gawecki</dc:creator>
  <cp:lastModifiedBy>Andreas Gawecki</cp:lastModifiedBy>
  <cp:revision>2</cp:revision>
  <cp:lastPrinted>2007-01-31T02:41:00Z</cp:lastPrinted>
  <dcterms:created xsi:type="dcterms:W3CDTF">2011-08-19T21:32:00Z</dcterms:created>
  <dcterms:modified xsi:type="dcterms:W3CDTF">2011-08-19T21:42:00Z</dcterms:modified>
</cp:coreProperties>
</file>